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422F4A">
      <w:pPr>
        <w:pStyle w:val="Title"/>
      </w:pPr>
      <w:r>
        <w:t xml:space="preserve">SIT737 </w:t>
      </w:r>
      <w:proofErr w:type="spellStart"/>
      <w:r>
        <w:t>Prac</w:t>
      </w:r>
      <w:proofErr w:type="spellEnd"/>
      <w:r>
        <w:t xml:space="preserve"> 1</w:t>
      </w:r>
    </w:p>
    <w:p w:rsidR="00524388" w:rsidRDefault="00422F4A">
      <w:pPr>
        <w:pStyle w:val="Heading1"/>
      </w:pPr>
      <w:r>
        <w:t>Know your tools.</w:t>
      </w:r>
    </w:p>
    <w:p w:rsidR="00524388" w:rsidRDefault="00422F4A" w:rsidP="00422F4A">
      <w:r>
        <w:t>When writing our applications, there is a time when we need to focus on performance (</w:t>
      </w:r>
      <w:proofErr w:type="spellStart"/>
      <w:r>
        <w:t>c++</w:t>
      </w:r>
      <w:proofErr w:type="spellEnd"/>
      <w:r>
        <w:t>), other times when we require higher interoperability with certain technologies (python and machine learning), other times, we are looking for the jack of all trades.</w:t>
      </w:r>
    </w:p>
    <w:p w:rsidR="00422F4A" w:rsidRDefault="00422F4A" w:rsidP="00422F4A">
      <w:r>
        <w:t xml:space="preserve">For this reason, in this unit, we will learn about </w:t>
      </w:r>
      <w:proofErr w:type="spellStart"/>
      <w:r>
        <w:t>NodeJS</w:t>
      </w:r>
      <w:proofErr w:type="spellEnd"/>
      <w:r>
        <w:t>.</w:t>
      </w:r>
    </w:p>
    <w:p w:rsidR="00422F4A" w:rsidRDefault="00422F4A" w:rsidP="00422F4A">
      <w:r>
        <w:t>Definition from the Node foundation</w:t>
      </w:r>
    </w:p>
    <w:p w:rsidR="00422F4A" w:rsidRPr="00422F4A" w:rsidRDefault="00422F4A" w:rsidP="00422F4A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AU" w:eastAsia="en-AU"/>
        </w:rPr>
      </w:pPr>
      <w:r w:rsidRPr="00422F4A">
        <w:rPr>
          <w:rFonts w:ascii="Helvetica" w:eastAsia="Times New Roman" w:hAnsi="Helvetica" w:cs="Times New Roman"/>
          <w:color w:val="333333"/>
          <w:sz w:val="28"/>
          <w:szCs w:val="30"/>
          <w:shd w:val="clear" w:color="auto" w:fill="FFFFFF"/>
          <w:lang w:val="en-AU" w:eastAsia="en-AU"/>
        </w:rPr>
        <w:t>“Node.js is a JavaScript runtime built on </w:t>
      </w:r>
      <w:hyperlink r:id="rId7" w:history="1">
        <w:r w:rsidRPr="00422F4A">
          <w:rPr>
            <w:rFonts w:ascii="Helvetica" w:eastAsia="Times New Roman" w:hAnsi="Helvetica" w:cs="Times New Roman"/>
            <w:color w:val="43853D"/>
            <w:sz w:val="28"/>
            <w:szCs w:val="30"/>
            <w:u w:val="single"/>
            <w:shd w:val="clear" w:color="auto" w:fill="FFFFFF"/>
            <w:lang w:val="en-AU" w:eastAsia="en-AU"/>
          </w:rPr>
          <w:t>Chrome's V8 JavaScript engine</w:t>
        </w:r>
      </w:hyperlink>
      <w:r w:rsidRPr="00422F4A">
        <w:rPr>
          <w:rFonts w:ascii="Helvetica" w:eastAsia="Times New Roman" w:hAnsi="Helvetica" w:cs="Times New Roman"/>
          <w:color w:val="333333"/>
          <w:sz w:val="28"/>
          <w:szCs w:val="30"/>
          <w:shd w:val="clear" w:color="auto" w:fill="FFFFFF"/>
          <w:lang w:val="en-AU" w:eastAsia="en-AU"/>
        </w:rPr>
        <w:t>. Node.js uses an event-driven, non-blocking I/O model that makes it lightweight and efficient. Node.js' package ecosystem, </w:t>
      </w:r>
      <w:proofErr w:type="spellStart"/>
      <w:r w:rsidRPr="00422F4A">
        <w:rPr>
          <w:rFonts w:ascii="Times New Roman" w:eastAsia="Times New Roman" w:hAnsi="Times New Roman" w:cs="Times New Roman"/>
          <w:color w:val="auto"/>
          <w:lang w:val="en-AU" w:eastAsia="en-AU"/>
        </w:rPr>
        <w:fldChar w:fldCharType="begin"/>
      </w:r>
      <w:r w:rsidRPr="00422F4A">
        <w:rPr>
          <w:rFonts w:ascii="Times New Roman" w:eastAsia="Times New Roman" w:hAnsi="Times New Roman" w:cs="Times New Roman"/>
          <w:color w:val="auto"/>
          <w:lang w:val="en-AU" w:eastAsia="en-AU"/>
        </w:rPr>
        <w:instrText xml:space="preserve"> HYPERLINK "https://www.npmjs.com/" </w:instrText>
      </w:r>
      <w:r w:rsidRPr="00422F4A">
        <w:rPr>
          <w:rFonts w:ascii="Times New Roman" w:eastAsia="Times New Roman" w:hAnsi="Times New Roman" w:cs="Times New Roman"/>
          <w:color w:val="auto"/>
          <w:lang w:val="en-AU" w:eastAsia="en-AU"/>
        </w:rPr>
        <w:fldChar w:fldCharType="separate"/>
      </w:r>
      <w:r w:rsidRPr="00422F4A">
        <w:rPr>
          <w:rFonts w:ascii="Helvetica" w:eastAsia="Times New Roman" w:hAnsi="Helvetica" w:cs="Times New Roman"/>
          <w:color w:val="43853D"/>
          <w:sz w:val="28"/>
          <w:szCs w:val="30"/>
          <w:u w:val="single"/>
          <w:shd w:val="clear" w:color="auto" w:fill="FFFFFF"/>
          <w:lang w:val="en-AU" w:eastAsia="en-AU"/>
        </w:rPr>
        <w:t>npm</w:t>
      </w:r>
      <w:proofErr w:type="spellEnd"/>
      <w:r w:rsidRPr="00422F4A">
        <w:rPr>
          <w:rFonts w:ascii="Times New Roman" w:eastAsia="Times New Roman" w:hAnsi="Times New Roman" w:cs="Times New Roman"/>
          <w:color w:val="auto"/>
          <w:lang w:val="en-AU" w:eastAsia="en-AU"/>
        </w:rPr>
        <w:fldChar w:fldCharType="end"/>
      </w:r>
      <w:r w:rsidRPr="00422F4A">
        <w:rPr>
          <w:rFonts w:ascii="Helvetica" w:eastAsia="Times New Roman" w:hAnsi="Helvetica" w:cs="Times New Roman"/>
          <w:color w:val="333333"/>
          <w:sz w:val="28"/>
          <w:szCs w:val="30"/>
          <w:shd w:val="clear" w:color="auto" w:fill="FFFFFF"/>
          <w:lang w:val="en-AU" w:eastAsia="en-AU"/>
        </w:rPr>
        <w:t>, is the largest ecosystem of open source libraries in the world.”</w:t>
      </w:r>
    </w:p>
    <w:p w:rsidR="00422F4A" w:rsidRDefault="00422F4A" w:rsidP="00422F4A"/>
    <w:p w:rsidR="00842526" w:rsidRDefault="00842526" w:rsidP="00422F4A">
      <w:r>
        <w:t xml:space="preserve">We have decided to use Node in order to streamline our application development, it is a very good programming language which is very easy to use and well supported by the community. </w:t>
      </w:r>
    </w:p>
    <w:p w:rsidR="00842526" w:rsidRDefault="00842526" w:rsidP="00422F4A">
      <w:r>
        <w:t xml:space="preserve">You can easily find many tutorials online, I suggest to find one which is more incline to your </w:t>
      </w:r>
      <w:proofErr w:type="gramStart"/>
      <w:r>
        <w:t>style, and</w:t>
      </w:r>
      <w:proofErr w:type="gramEnd"/>
      <w:r>
        <w:t xml:space="preserve"> explore it as much as possible. There also many libraries available, using NPM, which is node’s package manager. </w:t>
      </w:r>
    </w:p>
    <w:p w:rsidR="00C0224F" w:rsidRDefault="00842526" w:rsidP="00422F4A">
      <w:pPr>
        <w:rPr>
          <w:noProof/>
        </w:rPr>
      </w:pPr>
      <w:r>
        <w:t>Creating complex applications is quite simple, scalability is well handled and there is high support from cloud vendors as well</w:t>
      </w:r>
      <w:r w:rsidR="00C0224F" w:rsidRPr="00C0224F">
        <w:rPr>
          <w:noProof/>
        </w:rPr>
        <w:t xml:space="preserve"> </w:t>
      </w:r>
    </w:p>
    <w:p w:rsidR="00842526" w:rsidRDefault="00C0224F" w:rsidP="00C0224F">
      <w:pPr>
        <w:ind w:left="3600"/>
      </w:pPr>
      <w:r w:rsidRPr="00C0224F">
        <w:drawing>
          <wp:inline distT="0" distB="0" distL="0" distR="0" wp14:anchorId="138514E2" wp14:editId="623C32CD">
            <wp:extent cx="18161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88" w:rsidRDefault="00524388">
      <w:pPr>
        <w:jc w:val="center"/>
      </w:pPr>
    </w:p>
    <w:p w:rsidR="00524388" w:rsidRDefault="00AB4C06">
      <w:r>
        <w:t xml:space="preserve">Tools </w:t>
      </w:r>
    </w:p>
    <w:p w:rsidR="00AB4C06" w:rsidRDefault="00AB4C06">
      <w:r w:rsidRPr="00AB4C06">
        <w:rPr>
          <w:b/>
        </w:rPr>
        <w:t>IDE</w:t>
      </w:r>
      <w:r>
        <w:t xml:space="preserve"> – suggested </w:t>
      </w:r>
      <w:proofErr w:type="spellStart"/>
      <w:proofErr w:type="gramStart"/>
      <w:r>
        <w:t>Webstorm</w:t>
      </w:r>
      <w:proofErr w:type="spellEnd"/>
      <w:r>
        <w:t xml:space="preserve"> ,</w:t>
      </w:r>
      <w:proofErr w:type="gramEnd"/>
      <w:r>
        <w:t xml:space="preserve"> Visual Studio Code , or anything you are </w:t>
      </w:r>
      <w:proofErr w:type="spellStart"/>
      <w:r>
        <w:t>prophicent</w:t>
      </w:r>
      <w:proofErr w:type="spellEnd"/>
      <w:r>
        <w:t xml:space="preserve"> with. Lab computers will come preloaded with VS Code and </w:t>
      </w:r>
      <w:proofErr w:type="spellStart"/>
      <w:r>
        <w:t>Webstorm</w:t>
      </w:r>
      <w:proofErr w:type="spellEnd"/>
      <w:r>
        <w:t>.</w:t>
      </w:r>
    </w:p>
    <w:p w:rsidR="00AB4C06" w:rsidRDefault="00AB4C06">
      <w:r w:rsidRPr="00AB4C06">
        <w:rPr>
          <w:b/>
        </w:rPr>
        <w:t>Node JS</w:t>
      </w:r>
      <w:r>
        <w:t xml:space="preserve"> – make sure Node JS is installed in your machine, all labs’ machines should be preloaded. If you are using your personal machine, head to </w:t>
      </w:r>
      <w:hyperlink r:id="rId9" w:history="1">
        <w:r w:rsidRPr="00AD7C73">
          <w:rPr>
            <w:rStyle w:val="Hyperlink"/>
          </w:rPr>
          <w:t>https://nodejs.org</w:t>
        </w:r>
      </w:hyperlink>
      <w:r>
        <w:t xml:space="preserve"> and download the latest one.</w:t>
      </w:r>
    </w:p>
    <w:p w:rsidR="00AB4C06" w:rsidRDefault="00AB4C06">
      <w:proofErr w:type="spellStart"/>
      <w:r w:rsidRPr="00AB4C06">
        <w:rPr>
          <w:b/>
        </w:rPr>
        <w:lastRenderedPageBreak/>
        <w:t>Git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is our repository manager tool. Labs machines are preloaded, if you are using your own, make sure to install from </w:t>
      </w:r>
      <w:hyperlink r:id="rId10" w:history="1">
        <w:r w:rsidRPr="00AD7C73">
          <w:rPr>
            <w:rStyle w:val="Hyperlink"/>
          </w:rPr>
          <w:t>https://git-scm.com/</w:t>
        </w:r>
      </w:hyperlink>
      <w:r w:rsidR="00530E50">
        <w:t xml:space="preserve">  Also create a </w:t>
      </w:r>
      <w:proofErr w:type="spellStart"/>
      <w:r w:rsidR="00530E50">
        <w:t>github</w:t>
      </w:r>
      <w:proofErr w:type="spellEnd"/>
      <w:r w:rsidR="00530E50">
        <w:t xml:space="preserve"> account if you don’t have one.</w:t>
      </w:r>
    </w:p>
    <w:p w:rsidR="00AB4C06" w:rsidRDefault="00AB4C06">
      <w:r w:rsidRPr="00AB4C06">
        <w:rPr>
          <w:b/>
        </w:rPr>
        <w:t>Terminal</w:t>
      </w:r>
      <w:r>
        <w:t xml:space="preserve"> – This is really your bread and butter, while the most ancient and perhaps archaic tool, the terminal is really where everything happens. I recommend to use </w:t>
      </w:r>
      <w:proofErr w:type="spellStart"/>
      <w:r>
        <w:t>Powershell</w:t>
      </w:r>
      <w:proofErr w:type="spellEnd"/>
      <w:r>
        <w:t xml:space="preserve"> inside windows, or </w:t>
      </w:r>
      <w:proofErr w:type="spellStart"/>
      <w:r>
        <w:t>Iterm</w:t>
      </w:r>
      <w:proofErr w:type="spellEnd"/>
      <w:r>
        <w:t xml:space="preserve"> on </w:t>
      </w:r>
      <w:proofErr w:type="spellStart"/>
      <w:r>
        <w:t>MacOs</w:t>
      </w:r>
      <w:proofErr w:type="spellEnd"/>
      <w:r>
        <w:t xml:space="preserve">. These both use </w:t>
      </w:r>
      <w:proofErr w:type="spellStart"/>
      <w:r>
        <w:t>linux</w:t>
      </w:r>
      <w:proofErr w:type="spellEnd"/>
      <w:r>
        <w:t xml:space="preserve"> syntax. Get used to the most common </w:t>
      </w:r>
      <w:r w:rsidR="00530E50">
        <w:t xml:space="preserve">commands. Here is a cheat sheet </w:t>
      </w:r>
      <w:hyperlink r:id="rId11" w:history="1">
        <w:r w:rsidR="00530E50" w:rsidRPr="00AD7C73">
          <w:rPr>
            <w:rStyle w:val="Hyperlink"/>
          </w:rPr>
          <w:t>https://learncodethehardway.org/unix/bash_cheat_sheet.pdf</w:t>
        </w:r>
      </w:hyperlink>
      <w:r w:rsidR="00530E50">
        <w:t xml:space="preserve"> . At least, learn the basic, such as </w:t>
      </w:r>
      <w:r w:rsidR="00530E50" w:rsidRPr="00530E50">
        <w:rPr>
          <w:b/>
        </w:rPr>
        <w:t>ls</w:t>
      </w:r>
      <w:r w:rsidR="00530E50">
        <w:t xml:space="preserve"> and </w:t>
      </w:r>
      <w:r w:rsidR="00530E50" w:rsidRPr="00530E50">
        <w:rPr>
          <w:b/>
        </w:rPr>
        <w:t>cd</w:t>
      </w:r>
      <w:r w:rsidR="00530E50">
        <w:t xml:space="preserve"> to move around.</w:t>
      </w:r>
    </w:p>
    <w:p w:rsidR="00530E50" w:rsidRDefault="00530E50"/>
    <w:p w:rsidR="00530E50" w:rsidRDefault="00530E50"/>
    <w:p w:rsidR="00282197" w:rsidRDefault="00530E50" w:rsidP="00282197">
      <w:pPr>
        <w:pStyle w:val="Heading1"/>
      </w:pPr>
      <w:r>
        <w:t>Node JS intro</w:t>
      </w:r>
    </w:p>
    <w:p w:rsidR="00282197" w:rsidRPr="00282197" w:rsidRDefault="00282197" w:rsidP="00282197">
      <w:pPr>
        <w:pStyle w:val="Heading1"/>
      </w:pPr>
      <w:r>
        <w:t>Setting up</w:t>
      </w:r>
    </w:p>
    <w:p w:rsidR="00530E50" w:rsidRDefault="00530E50">
      <w:r>
        <w:t>Let’s start by creating a folder where we are going to be working from. Do this in your C drive. Normally we would do it from the H drive, but this being a network drive, it may become very slow, therefore, work from your local machine.</w:t>
      </w:r>
    </w:p>
    <w:p w:rsidR="00530E50" w:rsidRDefault="00530E50">
      <w:r>
        <w:t xml:space="preserve">Create a folder called </w:t>
      </w:r>
      <w:r w:rsidRPr="007030E5">
        <w:rPr>
          <w:b/>
        </w:rPr>
        <w:t>SIT737-yourStudentNumber</w:t>
      </w:r>
      <w:r>
        <w:t xml:space="preserve"> and inside this folder, create a new folder called </w:t>
      </w:r>
      <w:r w:rsidRPr="007030E5">
        <w:rPr>
          <w:b/>
        </w:rPr>
        <w:t>Week1</w:t>
      </w:r>
      <w:r w:rsidR="007030E5">
        <w:t>.</w:t>
      </w:r>
    </w:p>
    <w:p w:rsidR="00530E50" w:rsidRDefault="007030E5">
      <w:r>
        <w:t>Open</w:t>
      </w:r>
      <w:r w:rsidR="00530E50">
        <w:t xml:space="preserve"> your IDE – visual studio code.</w:t>
      </w:r>
      <w:r>
        <w:t xml:space="preserve"> Go to file and choose </w:t>
      </w:r>
      <w:r w:rsidRPr="007030E5">
        <w:rPr>
          <w:b/>
        </w:rPr>
        <w:t xml:space="preserve">Open Workspace </w:t>
      </w:r>
      <w:r>
        <w:t xml:space="preserve">   or </w:t>
      </w:r>
      <w:r w:rsidRPr="007030E5">
        <w:rPr>
          <w:b/>
        </w:rPr>
        <w:t>Open Folder</w:t>
      </w:r>
      <w:r>
        <w:t xml:space="preserve"> (will change depending on your version).</w:t>
      </w:r>
    </w:p>
    <w:p w:rsidR="007030E5" w:rsidRPr="007030E5" w:rsidRDefault="007030E5"/>
    <w:p w:rsidR="007030E5" w:rsidRDefault="007030E5" w:rsidP="007030E5">
      <w:r>
        <w:t xml:space="preserve">Right click your workspace in the list of folders </w:t>
      </w:r>
    </w:p>
    <w:p w:rsidR="007030E5" w:rsidRDefault="007030E5" w:rsidP="00C40057">
      <w:r>
        <w:t xml:space="preserve">Choose </w:t>
      </w:r>
      <w:r w:rsidRPr="007030E5">
        <w:rPr>
          <w:b/>
        </w:rPr>
        <w:t>New File</w:t>
      </w:r>
      <w:r>
        <w:rPr>
          <w:b/>
        </w:rPr>
        <w:t xml:space="preserve"> </w:t>
      </w:r>
      <w:r>
        <w:t xml:space="preserve">and call it </w:t>
      </w:r>
      <w:proofErr w:type="gramStart"/>
      <w:r w:rsidRPr="007030E5">
        <w:rPr>
          <w:b/>
        </w:rPr>
        <w:t>app.js</w:t>
      </w:r>
      <w:r>
        <w:rPr>
          <w:b/>
        </w:rPr>
        <w:t xml:space="preserve"> </w:t>
      </w:r>
      <w:r>
        <w:t>,this</w:t>
      </w:r>
      <w:proofErr w:type="gramEnd"/>
      <w:r>
        <w:t xml:space="preserve"> will identify the file as a java script file.</w:t>
      </w:r>
    </w:p>
    <w:p w:rsidR="007030E5" w:rsidRPr="007030E5" w:rsidRDefault="007030E5" w:rsidP="007030E5">
      <w:pPr>
        <w:jc w:val="center"/>
      </w:pPr>
      <w:r w:rsidRPr="007030E5">
        <w:drawing>
          <wp:inline distT="0" distB="0" distL="0" distR="0" wp14:anchorId="7FE12CD3" wp14:editId="7C818DD0">
            <wp:extent cx="32131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57" w:rsidRDefault="007030E5" w:rsidP="00C40057">
      <w:r>
        <w:br w:type="textWrapping" w:clear="all"/>
      </w:r>
      <w:r w:rsidR="00C40057">
        <w:t>In our newly generated file, let’s take a trip down memory lane and start with the usual</w:t>
      </w:r>
    </w:p>
    <w:p w:rsidR="00545EE1" w:rsidRPr="00545EE1" w:rsidRDefault="00545EE1" w:rsidP="00545EE1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545EE1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545EE1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545EE1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545EE1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545EE1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"Hello World"</w:t>
      </w:r>
      <w:r w:rsidRPr="00545EE1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887B06" w:rsidRDefault="00887B06" w:rsidP="00C40057">
      <w:r>
        <w:lastRenderedPageBreak/>
        <w:t xml:space="preserve">This is the classic console output used in </w:t>
      </w:r>
      <w:proofErr w:type="spellStart"/>
      <w:r>
        <w:t>javascript</w:t>
      </w:r>
      <w:proofErr w:type="spellEnd"/>
      <w:r>
        <w:t>. If you are viewing a web page, this would appear in your browser console, if running on your terminal, then it will output to the terminal console.</w:t>
      </w:r>
    </w:p>
    <w:p w:rsidR="00887B06" w:rsidRDefault="00887B06" w:rsidP="00C40057">
      <w:r w:rsidRPr="00887B06">
        <w:rPr>
          <w:b/>
        </w:rPr>
        <w:t xml:space="preserve">Save the file </w:t>
      </w:r>
      <w:r>
        <w:t xml:space="preserve">and try to run it. In order to do so, open your terminal, you can do so from within the IDE, by clicking on the small X button at the bottom left, and then choosing terminal among the tabs, or simply run the </w:t>
      </w:r>
      <w:proofErr w:type="spellStart"/>
      <w:r>
        <w:t>powershell</w:t>
      </w:r>
      <w:proofErr w:type="spellEnd"/>
      <w:r>
        <w:t xml:space="preserve"> and navigate into your directory.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887B06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drawing>
          <wp:anchor distT="0" distB="0" distL="114300" distR="114300" simplePos="0" relativeHeight="251658240" behindDoc="0" locked="0" layoutInCell="1" allowOverlap="1" wp14:anchorId="05AB634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3900" cy="876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This will bring up a number of tabs, choose the terminal tab.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You can now run the application, before you do so, just verify that you are in the right place, type </w:t>
      </w:r>
      <w:r w:rsidRPr="00887B06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ls</w:t>
      </w:r>
      <w:r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or </w:t>
      </w:r>
      <w:proofErr w:type="spellStart"/>
      <w:r w:rsidRPr="00887B06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dir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if you are using the highly not recommended windows console.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If everything goes according to plans, you should be able to see your file listed.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Now run the command</w:t>
      </w:r>
    </w:p>
    <w:p w:rsidR="00887B06" w:rsidRPr="00545EE1" w:rsidRDefault="00887B06" w:rsidP="00887B06">
      <w:pPr>
        <w:tabs>
          <w:tab w:val="left" w:pos="682"/>
        </w:tabs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545EE1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node app.js 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This will execute the node application (app.js is an application) and you should see the outcome on your console.</w:t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887B06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</w:t>
      </w:r>
      <w:r w:rsidRPr="00887B06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drawing>
          <wp:inline distT="0" distB="0" distL="0" distR="0" wp14:anchorId="6DAB467F" wp14:editId="5EBC5E4A">
            <wp:extent cx="2785081" cy="52955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818" cy="5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06" w:rsidRDefault="00887B06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br w:type="textWrapping" w:clear="all"/>
      </w:r>
      <w:r w:rsidR="00282197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Congratulations on running perhaps, your first node application.</w:t>
      </w:r>
    </w:p>
    <w:p w:rsidR="00282197" w:rsidRDefault="00282197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282197" w:rsidRPr="00282197" w:rsidRDefault="00282197" w:rsidP="00282197">
      <w:pPr>
        <w:pStyle w:val="Heading1"/>
        <w:rPr>
          <w:rStyle w:val="Code"/>
          <w:rFonts w:asciiTheme="majorHAnsi" w:hAnsiTheme="majorHAnsi"/>
          <w:color w:val="454541" w:themeColor="text2" w:themeTint="E6"/>
          <w:sz w:val="44"/>
          <w:bdr w:val="none" w:sz="0" w:space="0" w:color="auto"/>
          <w:shd w:val="clear" w:color="auto" w:fill="auto"/>
        </w:rPr>
      </w:pPr>
      <w:r w:rsidRPr="00282197">
        <w:rPr>
          <w:rStyle w:val="Code"/>
          <w:rFonts w:asciiTheme="majorHAnsi" w:hAnsiTheme="majorHAnsi"/>
          <w:color w:val="454541" w:themeColor="text2" w:themeTint="E6"/>
          <w:sz w:val="44"/>
          <w:bdr w:val="none" w:sz="0" w:space="0" w:color="auto"/>
          <w:shd w:val="clear" w:color="auto" w:fill="auto"/>
        </w:rPr>
        <w:t>Functions</w:t>
      </w:r>
    </w:p>
    <w:p w:rsidR="00282197" w:rsidRDefault="00282197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Everything in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javascript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can be implemented as an object, therefore, a function is a function as well. A function is a procedure call stored as an object, that can be called from anywhere in the application (within scope visibility).</w:t>
      </w:r>
    </w:p>
    <w:p w:rsidR="00282197" w:rsidRDefault="00282197" w:rsidP="00887B06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Important things to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remember :</w:t>
      </w:r>
      <w:proofErr w:type="gramEnd"/>
    </w:p>
    <w:p w:rsidR="00282197" w:rsidRDefault="00282197" w:rsidP="00282197">
      <w:pPr>
        <w:pStyle w:val="ListParagraph"/>
        <w:numPr>
          <w:ilvl w:val="0"/>
          <w:numId w:val="18"/>
        </w:num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A function has a name</w:t>
      </w:r>
    </w:p>
    <w:p w:rsidR="00282197" w:rsidRDefault="00282197" w:rsidP="00282197">
      <w:pPr>
        <w:pStyle w:val="ListParagraph"/>
        <w:numPr>
          <w:ilvl w:val="0"/>
          <w:numId w:val="18"/>
        </w:num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A function takes 0 or more arguments</w:t>
      </w:r>
    </w:p>
    <w:p w:rsidR="00282197" w:rsidRDefault="00282197" w:rsidP="00282197">
      <w:pPr>
        <w:pStyle w:val="ListParagraph"/>
        <w:numPr>
          <w:ilvl w:val="0"/>
          <w:numId w:val="18"/>
        </w:num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A function can return a value – does not implicitly return one</w:t>
      </w:r>
    </w:p>
    <w:p w:rsidR="00282197" w:rsidRDefault="00282197" w:rsidP="00282197">
      <w:pPr>
        <w:pStyle w:val="ListParagraph"/>
        <w:numPr>
          <w:ilvl w:val="0"/>
          <w:numId w:val="18"/>
        </w:num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JS is </w:t>
      </w:r>
      <w:proofErr w:type="spellStart"/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non blocking</w:t>
      </w:r>
      <w:proofErr w:type="spellEnd"/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, calling a function will not block the execution.</w:t>
      </w:r>
    </w:p>
    <w:p w:rsidR="00282197" w:rsidRDefault="00282197" w:rsidP="00282197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Let’s create a simple function which outputs a message in some sort of “admin friendly” format.</w:t>
      </w:r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282197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282197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282197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r w:rsidRPr="00282197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proofErr w:type="gramStart"/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  <w:proofErr w:type="gramEnd"/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282197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282197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282197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"[Log</w:t>
      </w:r>
      <w:proofErr w:type="gramStart"/>
      <w:r w:rsidRPr="00282197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] :</w:t>
      </w:r>
      <w:proofErr w:type="gramEnd"/>
      <w:r w:rsidRPr="00282197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 xml:space="preserve"> "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proofErr w:type="spellStart"/>
      <w:r w:rsidRPr="00282197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282197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282197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"hello world"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282197" w:rsidRPr="00282197" w:rsidRDefault="00282197" w:rsidP="0028219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282197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282197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"welcome to SIT737"</w:t>
      </w:r>
      <w:r w:rsidRPr="00282197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282197" w:rsidRDefault="00282197" w:rsidP="00282197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735332" w:rsidRDefault="00735332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Save your application and run it again. Notice the difference?</w:t>
      </w:r>
    </w:p>
    <w:p w:rsidR="00735332" w:rsidRDefault="00735332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Of course, this is not very exciting, but we need to make sure we all know our basics.</w:t>
      </w:r>
    </w:p>
    <w:p w:rsidR="00735332" w:rsidRDefault="007549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We are now going to see a bit more action.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7549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adder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7549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Start"/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first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second</w:t>
      </w:r>
      <w:proofErr w:type="spellEnd"/>
      <w:proofErr w:type="gramEnd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r w:rsidRPr="007549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sum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proofErr w:type="spellStart"/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first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second</w:t>
      </w:r>
      <w:proofErr w:type="spellEnd"/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75496A">
        <w:rPr>
          <w:rFonts w:ascii="Menlo" w:eastAsia="Times New Roman" w:hAnsi="Menlo" w:cs="Menlo"/>
          <w:color w:val="C586C0"/>
          <w:sz w:val="18"/>
          <w:szCs w:val="18"/>
          <w:lang w:val="en-AU" w:eastAsia="en-AU"/>
        </w:rPr>
        <w:t>return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sum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7549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7549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proofErr w:type="gramStart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  <w:proofErr w:type="gramEnd"/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75496A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"[Log</w:t>
      </w:r>
      <w:proofErr w:type="gramStart"/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] :</w:t>
      </w:r>
      <w:proofErr w:type="gramEnd"/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 xml:space="preserve"> "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proofErr w:type="spellStart"/>
      <w:r w:rsidRPr="007549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"hello world"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"welcome to SIT737"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75496A" w:rsidRPr="0075496A" w:rsidRDefault="0075496A" w:rsidP="007549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7549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"The sum is "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r w:rsidRPr="007549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adder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75496A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5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75496A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6</w:t>
      </w:r>
      <w:r w:rsidRPr="007549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))</w:t>
      </w:r>
    </w:p>
    <w:p w:rsidR="0075496A" w:rsidRDefault="007549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75496A" w:rsidRDefault="007549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A function calling another function, and the use of the </w:t>
      </w:r>
      <w:r w:rsidRPr="0075496A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return 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statement. Using a return statement in this way, allows us to sync our functions</w:t>
      </w:r>
      <w:r w:rsidR="009E3C6A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, otherwise it would return undefined.</w:t>
      </w:r>
    </w:p>
    <w:p w:rsidR="009E3C6A" w:rsidRDefault="009E3C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One last thing, which is extremely important when working in a ASYNC environment, is to understand that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NodeJS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is </w:t>
      </w:r>
      <w:proofErr w:type="spellStart"/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non blocking</w:t>
      </w:r>
      <w:proofErr w:type="spellEnd"/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.</w:t>
      </w:r>
    </w:p>
    <w:p w:rsidR="009E3C6A" w:rsidRDefault="009E3C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Finally, try this code 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proofErr w:type="spellStart"/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async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proofErr w:type="gram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setTimeout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"I am coming out later although I have been called before the next one"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)},</w:t>
      </w:r>
      <w:r w:rsidRPr="009E3C6A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2000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adder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Start"/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first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second</w:t>
      </w:r>
      <w:proofErr w:type="spellEnd"/>
      <w:proofErr w:type="gram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sum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proofErr w:type="spellStart"/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first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second</w:t>
      </w:r>
      <w:proofErr w:type="spellEnd"/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9E3C6A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proofErr w:type="gramStart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  <w:proofErr w:type="gramEnd"/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"[Log</w:t>
      </w:r>
      <w:proofErr w:type="gramStart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] :</w:t>
      </w:r>
      <w:proofErr w:type="gramEnd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 xml:space="preserve"> 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proofErr w:type="spellStart"/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msg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9E3C6A" w:rsidRPr="009E3C6A" w:rsidRDefault="009E3C6A" w:rsidP="009E3C6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"The sum is 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adder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9E3C6A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5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9E3C6A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6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))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async</w:t>
      </w:r>
      <w:proofErr w:type="spell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);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9E3C6A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"This is going to come out before the previous one"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9E3C6A" w:rsidRDefault="009E3C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9E3C6A" w:rsidRDefault="009E3C6A" w:rsidP="00735332">
      <w:pPr>
        <w:tabs>
          <w:tab w:val="left" w:pos="682"/>
        </w:tabs>
        <w:ind w:left="360"/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The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async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function simulates a request made to a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webservice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, something is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called ,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and we receive that information at a later stage. This is solved with promises and more advanced paradigms, which we will explore at a later stage.</w:t>
      </w:r>
    </w:p>
    <w:p w:rsidR="009E3C6A" w:rsidRDefault="009E3C6A" w:rsidP="009E7F23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bookmarkStart w:id="0" w:name="_GoBack"/>
      <w:bookmarkEnd w:id="0"/>
    </w:p>
    <w:p w:rsidR="009E3C6A" w:rsidRPr="009E3C6A" w:rsidRDefault="009E3C6A" w:rsidP="009E3C6A">
      <w:pPr>
        <w:pStyle w:val="Heading1"/>
        <w:rPr>
          <w:rStyle w:val="Code"/>
          <w:rFonts w:asciiTheme="majorHAnsi" w:hAnsiTheme="majorHAnsi"/>
          <w:color w:val="454541" w:themeColor="text2" w:themeTint="E6"/>
          <w:sz w:val="44"/>
          <w:bdr w:val="none" w:sz="0" w:space="0" w:color="auto"/>
          <w:shd w:val="clear" w:color="auto" w:fill="auto"/>
        </w:rPr>
      </w:pPr>
      <w:r w:rsidRPr="009E3C6A">
        <w:rPr>
          <w:rStyle w:val="Code"/>
          <w:rFonts w:asciiTheme="majorHAnsi" w:hAnsiTheme="majorHAnsi"/>
          <w:color w:val="454541" w:themeColor="text2" w:themeTint="E6"/>
          <w:sz w:val="44"/>
          <w:bdr w:val="none" w:sz="0" w:space="0" w:color="auto"/>
          <w:shd w:val="clear" w:color="auto" w:fill="auto"/>
        </w:rPr>
        <w:t>An Express Webserver</w:t>
      </w:r>
    </w:p>
    <w:p w:rsidR="009E3C6A" w:rsidRDefault="009E3C6A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Node is a great language because it allows us to bring functionality. In creating our first webserver, we will also explore the use of packages.</w:t>
      </w:r>
    </w:p>
    <w:p w:rsidR="009E3C6A" w:rsidRDefault="009E3C6A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To work with advanced structures, we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relay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on libraries, this time for example, we are going to be using express, a very popular library to create web servers using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nodejs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.</w:t>
      </w:r>
    </w:p>
    <w:p w:rsidR="00FD4327" w:rsidRDefault="00FD4327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Before doing that, create </w:t>
      </w:r>
      <w:proofErr w:type="spellStart"/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package.json</w:t>
      </w:r>
      <w:proofErr w:type="spellEnd"/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file. This is just a normal file, you can create it the same way we created the previous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file, and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populate it with the following content.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{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"name"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"node-server"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"description"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"A sample Node.js app using Express 4"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"dependencies"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: {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"express"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"*"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},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"author"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proofErr w:type="spellStart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Alessio</w:t>
      </w:r>
      <w:proofErr w:type="spellEnd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 xml:space="preserve"> </w:t>
      </w:r>
      <w:proofErr w:type="spellStart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Bonti</w:t>
      </w:r>
      <w:proofErr w:type="spellEnd"/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E3C6A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"license"</w:t>
      </w: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E3C6A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"MIT"</w:t>
      </w:r>
    </w:p>
    <w:p w:rsidR="009E3C6A" w:rsidRPr="009E3C6A" w:rsidRDefault="009E3C6A" w:rsidP="009E3C6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E3C6A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:rsidR="00FD4327" w:rsidRDefault="00FD4327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This is basically a description of our app, which also defines the packages needed to run it. In this case, we only have one dependency, </w:t>
      </w:r>
      <w:proofErr w:type="gramStart"/>
      <w:r w:rsidRPr="00FD4327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express</w:t>
      </w:r>
      <w:r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.</w:t>
      </w:r>
      <w:proofErr w:type="gramEnd"/>
    </w:p>
    <w:p w:rsidR="00FD4327" w:rsidRDefault="00FD4327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This file only describes the application and provides information on how to build it.</w:t>
      </w:r>
    </w:p>
    <w:p w:rsidR="00FD4327" w:rsidRDefault="00FD4327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In order to make use of it, we need to “build” the application. We do so by running the </w:t>
      </w:r>
      <w:proofErr w:type="spellStart"/>
      <w:r w:rsidRPr="00FD4327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npm</w:t>
      </w:r>
      <w:proofErr w:type="spellEnd"/>
      <w:r w:rsidRPr="00FD4327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install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command.</w:t>
      </w:r>
    </w:p>
    <w:p w:rsidR="00FD4327" w:rsidRDefault="00FD4327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In your </w:t>
      </w:r>
      <w:r w:rsidR="00D14075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terminal, run the command, it should start downloading various files, and creating a folder which will contain such files (it may be hidden).</w:t>
      </w:r>
    </w:p>
    <w:p w:rsidR="00D14075" w:rsidRDefault="00D14075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Create a new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javascript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file and call it </w:t>
      </w:r>
      <w:proofErr w:type="gramStart"/>
      <w:r w:rsidRPr="00D14075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server.js</w:t>
      </w:r>
      <w:r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,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and use the following code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D14075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lastRenderedPageBreak/>
        <w:t>var</w:t>
      </w:r>
      <w:proofErr w:type="spell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express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r w:rsidRPr="00D14075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require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D140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'express'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D14075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proofErr w:type="gramStart"/>
      <w:r w:rsidRPr="00D14075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express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D14075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// respond with "hello world" when a GET request is made to the homepage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D14075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get</w:t>
      </w:r>
      <w:proofErr w:type="spell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D140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'/'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, </w:t>
      </w:r>
      <w:r w:rsidRPr="00D14075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(</w:t>
      </w:r>
      <w:proofErr w:type="spellStart"/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</w:t>
      </w:r>
      <w:proofErr w:type="spell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, </w:t>
      </w:r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 {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proofErr w:type="spellStart"/>
      <w:proofErr w:type="gramStart"/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D14075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send</w:t>
      </w:r>
      <w:proofErr w:type="spellEnd"/>
      <w:proofErr w:type="gram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D140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'hello world'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})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D14075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// list to a particular port</w:t>
      </w:r>
    </w:p>
    <w:p w:rsidR="00D14075" w:rsidRPr="00D14075" w:rsidRDefault="00D14075" w:rsidP="00D1407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D14075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D14075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listen</w:t>
      </w:r>
      <w:proofErr w:type="spellEnd"/>
      <w:proofErr w:type="gramEnd"/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D14075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3000</w:t>
      </w:r>
      <w:r w:rsidRPr="00D140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:rsidR="00D14075" w:rsidRDefault="00D14075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D14075" w:rsidRDefault="000F5FFD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Run the application and open your browser, point at localhost: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3000 .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Congratulations, you have now written your first web server in node!</w:t>
      </w:r>
    </w:p>
    <w:p w:rsidR="000F5FFD" w:rsidRPr="00AC68F8" w:rsidRDefault="000F5FFD" w:rsidP="009E3C6A">
      <w:pPr>
        <w:tabs>
          <w:tab w:val="left" w:pos="682"/>
        </w:tabs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AC68F8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Exercise</w:t>
      </w:r>
    </w:p>
    <w:p w:rsidR="000F5FFD" w:rsidRDefault="000F5FFD" w:rsidP="00AC68F8">
      <w:pP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This was a very basic exercise, now create your own function to provide more interactivity. </w:t>
      </w:r>
    </w:p>
    <w:p w:rsidR="000F5FFD" w:rsidRDefault="000F5FFD" w:rsidP="00AC68F8">
      <w:pP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What I want to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see :</w:t>
      </w:r>
      <w:proofErr w:type="gramEnd"/>
    </w:p>
    <w:p w:rsidR="000F5FFD" w:rsidRDefault="000F5FFD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A logging functionality – just on screen – create a function that logs the main activities with the time as well.</w:t>
      </w:r>
    </w:p>
    <w:p w:rsidR="000F5FFD" w:rsidRDefault="000F5FFD" w:rsidP="009E3C6A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For example </w:t>
      </w:r>
    </w:p>
    <w:p w:rsidR="00AC68F8" w:rsidRP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11:22:21 [Server Activi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</w:t>
      </w:r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y</w:t>
      </w:r>
      <w:proofErr w:type="gramStart"/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] :</w:t>
      </w:r>
      <w:proofErr w:type="gramEnd"/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Web server started</w:t>
      </w:r>
    </w:p>
    <w:p w:rsidR="000F5FFD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11:22:30 [Server Activi</w:t>
      </w: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t</w:t>
      </w:r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y</w:t>
      </w:r>
      <w:proofErr w:type="gramStart"/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] :</w:t>
      </w:r>
      <w:proofErr w:type="gramEnd"/>
      <w:r w:rsidRPr="00AC68F8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Page has been requested</w:t>
      </w:r>
    </w:p>
    <w:p w:rsid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To do this, work with another person, and discuss what should be the best way of solving this simple problem. </w:t>
      </w:r>
    </w:p>
    <w:p w:rsid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Also, start including some comments in your code.</w:t>
      </w:r>
    </w:p>
    <w:p w:rsidR="00AC68F8" w:rsidRDefault="00AC68F8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Use google to help you find the answer, </w:t>
      </w:r>
      <w:proofErr w:type="spellStart"/>
      <w:r w:rsidR="002C0FFA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stackoverflow</w:t>
      </w:r>
      <w:proofErr w:type="spellEnd"/>
      <w:r w:rsidR="002C0FFA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is one of the most used resources by software engineers everywhere, great software engineers are those who answer those questions.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We call this, pair programming, work with another person and learn from each other. Use one computer only if it’s simpler.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Next head to the following 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hyperlink r:id="rId15" w:history="1">
        <w:r w:rsidRPr="00AD7C73">
          <w:rPr>
            <w:rStyle w:val="Hyperlink"/>
          </w:rPr>
          <w:t>https://www.ibm.com/watson/developer/</w:t>
        </w:r>
      </w:hyperlink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and look at the available Products and Services. 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Setup a group of three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quickly, and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explore the offering. 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Start thinking of how you could use these to create an application, do not worry about complexity! </w:t>
      </w:r>
    </w:p>
    <w:p w:rsidR="002C0FFA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Your group will be presenting it next week!</w:t>
      </w:r>
    </w:p>
    <w:p w:rsidR="002C0FFA" w:rsidRPr="00FD4327" w:rsidRDefault="002C0FF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sectPr w:rsidR="002C0FFA" w:rsidRPr="00FD4327">
      <w:footerReference w:type="default" r:id="rId16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545" w:rsidRDefault="00934545">
      <w:pPr>
        <w:spacing w:after="0" w:line="240" w:lineRule="auto"/>
      </w:pPr>
      <w:r>
        <w:separator/>
      </w:r>
    </w:p>
  </w:endnote>
  <w:endnote w:type="continuationSeparator" w:id="0">
    <w:p w:rsidR="00934545" w:rsidRDefault="009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545" w:rsidRDefault="00934545">
      <w:pPr>
        <w:spacing w:after="0" w:line="240" w:lineRule="auto"/>
      </w:pPr>
      <w:r>
        <w:separator/>
      </w:r>
    </w:p>
  </w:footnote>
  <w:footnote w:type="continuationSeparator" w:id="0">
    <w:p w:rsidR="00934545" w:rsidRDefault="009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42A6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0E3E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4E1E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26A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2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CD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8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D509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97608"/>
    <w:multiLevelType w:val="hybridMultilevel"/>
    <w:tmpl w:val="CB1A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1661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A"/>
    <w:rsid w:val="000A66FD"/>
    <w:rsid w:val="000F5FFD"/>
    <w:rsid w:val="00282197"/>
    <w:rsid w:val="002C0FFA"/>
    <w:rsid w:val="003F31CF"/>
    <w:rsid w:val="00422F4A"/>
    <w:rsid w:val="00524388"/>
    <w:rsid w:val="00530E50"/>
    <w:rsid w:val="00545EE1"/>
    <w:rsid w:val="00617F39"/>
    <w:rsid w:val="007030E5"/>
    <w:rsid w:val="00735332"/>
    <w:rsid w:val="0075496A"/>
    <w:rsid w:val="00842526"/>
    <w:rsid w:val="00887B06"/>
    <w:rsid w:val="00934545"/>
    <w:rsid w:val="009E3C6A"/>
    <w:rsid w:val="009E7F23"/>
    <w:rsid w:val="00AB4C06"/>
    <w:rsid w:val="00AC68F8"/>
    <w:rsid w:val="00BB58E9"/>
    <w:rsid w:val="00C0224F"/>
    <w:rsid w:val="00C40057"/>
    <w:rsid w:val="00D14075"/>
    <w:rsid w:val="00E73AC0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56A6643A-CDAA-3647-B079-BE3AB477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8F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422F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B4C06"/>
    <w:rPr>
      <w:color w:val="808080"/>
      <w:shd w:val="clear" w:color="auto" w:fill="E6E6E6"/>
    </w:rPr>
  </w:style>
  <w:style w:type="table" w:customStyle="1" w:styleId="Coding">
    <w:name w:val="Coding"/>
    <w:basedOn w:val="TableGrid"/>
    <w:uiPriority w:val="99"/>
    <w:rsid w:val="007030E5"/>
    <w:rPr>
      <w:rFonts w:cs="Times New Roman (Body CS)"/>
      <w:color w:val="FFFFFF" w:themeColor="background1"/>
    </w:rPr>
    <w:tblPr/>
  </w:style>
  <w:style w:type="character" w:customStyle="1" w:styleId="Code">
    <w:name w:val="Code"/>
    <w:basedOn w:val="Hashtag"/>
    <w:uiPriority w:val="1"/>
    <w:rsid w:val="00C40057"/>
    <w:rPr>
      <w:rFonts w:ascii="Calibri" w:hAnsi="Calibri"/>
      <w:color w:val="FFFFFF" w:themeColor="background1"/>
      <w:sz w:val="28"/>
      <w:bdr w:val="single" w:sz="2" w:space="0" w:color="auto"/>
      <w:shd w:val="clear" w:color="auto" w:fill="E6E6E6"/>
    </w:rPr>
  </w:style>
  <w:style w:type="table" w:styleId="TableGrid">
    <w:name w:val="Table Grid"/>
    <w:basedOn w:val="TableNormal"/>
    <w:uiPriority w:val="39"/>
    <w:rsid w:val="0070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82197"/>
    <w:pPr>
      <w:ind w:left="720"/>
      <w:contextualSpacing/>
    </w:pPr>
  </w:style>
  <w:style w:type="character" w:styleId="Hashtag">
    <w:name w:val="Hashtag"/>
    <w:basedOn w:val="DefaultParagraphFont"/>
    <w:uiPriority w:val="99"/>
    <w:semiHidden/>
    <w:unhideWhenUsed/>
    <w:rsid w:val="00C4005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v8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codethehardway.org/unix/bash_cheat_shee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watson/developer/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onti/Library/Containers/com.microsoft.Word/Data/Library/Application%20Support/Microsoft/Office/16.0/DTS/en-US%7b55A981E4-B491-5C4B-871D-FB25DA68A22A%7d/%7bDA5452A4-41FC-9D4E-B432-FAA87F340ADE%7dtf10002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18"/>
    <w:rsid w:val="0098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ABDD2770F4649893A6EBE06007CE7">
    <w:name w:val="194ABDD2770F4649893A6EBE06007CE7"/>
  </w:style>
  <w:style w:type="paragraph" w:customStyle="1" w:styleId="F48E3A4109763145AC6799DD26130CD5">
    <w:name w:val="F48E3A4109763145AC6799DD26130CD5"/>
  </w:style>
  <w:style w:type="paragraph" w:customStyle="1" w:styleId="7D4CB8A5E25BAF4D9E7841930E107589">
    <w:name w:val="7D4CB8A5E25BAF4D9E7841930E107589"/>
  </w:style>
  <w:style w:type="paragraph" w:customStyle="1" w:styleId="8B2CC79F61A1E54CAC66468DC998DDF7">
    <w:name w:val="8B2CC79F61A1E54CAC66468DC998D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152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2018-03-02T06:16:00Z</dcterms:created>
  <dcterms:modified xsi:type="dcterms:W3CDTF">2018-03-03T00:38:00Z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