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774D" w14:textId="77777777" w:rsidR="00524388" w:rsidRDefault="009F7083">
      <w:pPr>
        <w:pStyle w:val="Title"/>
      </w:pPr>
      <w:r>
        <w:t xml:space="preserve">SIT737 </w:t>
      </w:r>
      <w:proofErr w:type="spellStart"/>
      <w:r>
        <w:t>Prac</w:t>
      </w:r>
      <w:proofErr w:type="spellEnd"/>
      <w:r>
        <w:t xml:space="preserve"> 2</w:t>
      </w:r>
    </w:p>
    <w:p w14:paraId="5F7D9811" w14:textId="77777777" w:rsidR="00524388" w:rsidRDefault="009F7083">
      <w:pPr>
        <w:pStyle w:val="Heading1"/>
      </w:pPr>
      <w:r>
        <w:t>Creating a web service</w:t>
      </w:r>
    </w:p>
    <w:p w14:paraId="703FAEDF" w14:textId="77777777" w:rsidR="00842526" w:rsidRDefault="009F7083" w:rsidP="009F7083">
      <w:r>
        <w:t xml:space="preserve">Last </w:t>
      </w:r>
      <w:proofErr w:type="gramStart"/>
      <w:r>
        <w:t>week  we</w:t>
      </w:r>
      <w:proofErr w:type="gramEnd"/>
      <w:r>
        <w:t xml:space="preserve"> went through the basics of creating web service, we really just created something extremely small to make sure everyone was at the same level.</w:t>
      </w:r>
    </w:p>
    <w:p w14:paraId="56249407" w14:textId="77777777" w:rsidR="009F7083" w:rsidRDefault="009F7083" w:rsidP="009F7083">
      <w:r>
        <w:t xml:space="preserve">This week we will instead, start exploring the actual </w:t>
      </w:r>
      <w:proofErr w:type="gramStart"/>
      <w:r>
        <w:t>technologies ,</w:t>
      </w:r>
      <w:proofErr w:type="gramEnd"/>
      <w:r>
        <w:t xml:space="preserve"> </w:t>
      </w:r>
    </w:p>
    <w:p w14:paraId="544FA37D" w14:textId="77777777" w:rsidR="009F7083" w:rsidRDefault="009F7083" w:rsidP="009F7083">
      <w:r>
        <w:t>Learn how to “satisfy a need” by creating web-server to serve static webpages</w:t>
      </w:r>
    </w:p>
    <w:p w14:paraId="0E3FCF2D" w14:textId="77777777" w:rsidR="009F7083" w:rsidRDefault="009F7083" w:rsidP="009F7083">
      <w:r>
        <w:t>Basic HTTP requests, GET, POST, PUT, DELETE</w:t>
      </w:r>
    </w:p>
    <w:p w14:paraId="40FB9FE1" w14:textId="77777777" w:rsidR="009F7083" w:rsidRDefault="009F7083" w:rsidP="009F7083">
      <w:r>
        <w:t>How to use Postman</w:t>
      </w:r>
    </w:p>
    <w:p w14:paraId="10314CDD" w14:textId="77777777" w:rsidR="009F7083" w:rsidRDefault="009F7083" w:rsidP="009F7083">
      <w:r>
        <w:t>Make an http call from your browser</w:t>
      </w:r>
    </w:p>
    <w:p w14:paraId="4E5E70C2" w14:textId="77777777" w:rsidR="009F7083" w:rsidRDefault="009F7083" w:rsidP="009F7083"/>
    <w:p w14:paraId="18189E57" w14:textId="77777777" w:rsidR="009F7083" w:rsidRDefault="009F7083" w:rsidP="009F7083">
      <w:r>
        <w:t>Mastering this should lead to having enough knowledge to build on bigger applications</w:t>
      </w:r>
    </w:p>
    <w:p w14:paraId="037F3D9C" w14:textId="77777777" w:rsidR="009F7083" w:rsidRDefault="009F7083" w:rsidP="009F7083"/>
    <w:p w14:paraId="436B4085" w14:textId="77777777" w:rsidR="009F7083" w:rsidRDefault="009F7083" w:rsidP="009F7083">
      <w:r>
        <w:t xml:space="preserve">Static Web Server </w:t>
      </w:r>
    </w:p>
    <w:p w14:paraId="049706A9" w14:textId="77777777" w:rsidR="009F7083" w:rsidRDefault="009F7083" w:rsidP="009F7083">
      <w:r>
        <w:t>Last week we created a web server in order to test some extremely basic browser functionalities, this week we will work on creating a proper, modern web server to serve web pages.</w:t>
      </w:r>
    </w:p>
    <w:p w14:paraId="30E73ACA" w14:textId="77777777" w:rsidR="009F7083" w:rsidRDefault="009F7083" w:rsidP="009F7083"/>
    <w:p w14:paraId="31C73678" w14:textId="77777777" w:rsidR="00900EC4" w:rsidRDefault="00900EC4" w:rsidP="009F7083">
      <w:r>
        <w:t xml:space="preserve">To do so, we need two files to begin with, our </w:t>
      </w:r>
      <w:proofErr w:type="spellStart"/>
      <w:proofErr w:type="gramStart"/>
      <w:r>
        <w:t>packaga.json</w:t>
      </w:r>
      <w:proofErr w:type="spellEnd"/>
      <w:proofErr w:type="gramEnd"/>
      <w:r>
        <w:t xml:space="preserve"> file, in order to keep track of our application description, and our web-server.js</w:t>
      </w:r>
    </w:p>
    <w:p w14:paraId="42816054" w14:textId="77777777" w:rsidR="00900EC4" w:rsidRDefault="00900EC4" w:rsidP="009F7083">
      <w:r>
        <w:t xml:space="preserve">Here is my </w:t>
      </w:r>
      <w:proofErr w:type="spellStart"/>
      <w:proofErr w:type="gramStart"/>
      <w:r>
        <w:t>package.json</w:t>
      </w:r>
      <w:proofErr w:type="spellEnd"/>
      <w:proofErr w:type="gramEnd"/>
    </w:p>
    <w:p w14:paraId="78593BF9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{</w:t>
      </w:r>
    </w:p>
    <w:p w14:paraId="125EA7E9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</w:t>
      </w:r>
      <w:r w:rsidRPr="00900EC4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"name"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"web-server"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</w:p>
    <w:p w14:paraId="545C5136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</w:t>
      </w:r>
      <w:r w:rsidRPr="00900EC4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"version"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"0.1.0"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</w:p>
    <w:p w14:paraId="74A46DF7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</w:t>
      </w:r>
      <w:r w:rsidRPr="00900EC4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"description"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"Web server for SIT 737"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</w:p>
    <w:p w14:paraId="631B8567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</w:t>
      </w:r>
      <w:r w:rsidRPr="00900EC4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"dependencies"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: {</w:t>
      </w:r>
    </w:p>
    <w:p w14:paraId="31D9B72E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900EC4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"express"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"*"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</w:p>
    <w:p w14:paraId="085535BB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900EC4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"log"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"1.4.0"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</w:p>
    <w:p w14:paraId="47FB0E7D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900EC4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"body-parser"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"*"</w:t>
      </w:r>
    </w:p>
    <w:p w14:paraId="0567BD29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},</w:t>
      </w:r>
    </w:p>
    <w:p w14:paraId="77D08903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</w:t>
      </w:r>
      <w:r w:rsidRPr="00900EC4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"author"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  <w:proofErr w:type="spellStart"/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Alessio</w:t>
      </w:r>
      <w:proofErr w:type="spellEnd"/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 xml:space="preserve"> </w:t>
      </w:r>
      <w:proofErr w:type="spellStart"/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Bonti</w:t>
      </w:r>
      <w:proofErr w:type="spellEnd"/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</w:p>
    <w:p w14:paraId="16251DFF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</w:t>
      </w:r>
      <w:r w:rsidRPr="00900EC4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"license"</w:t>
      </w: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: </w:t>
      </w:r>
      <w:r w:rsidRPr="00900EC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"MIT"</w:t>
      </w:r>
    </w:p>
    <w:p w14:paraId="28FC7450" w14:textId="77777777" w:rsidR="00900EC4" w:rsidRPr="00900EC4" w:rsidRDefault="00900EC4" w:rsidP="00900EC4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900EC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</w:t>
      </w:r>
    </w:p>
    <w:p w14:paraId="7806EF22" w14:textId="77777777" w:rsidR="00900EC4" w:rsidRDefault="00900EC4" w:rsidP="009F7083"/>
    <w:p w14:paraId="3D10F5E5" w14:textId="77777777" w:rsidR="00900EC4" w:rsidRDefault="00900EC4" w:rsidP="009F7083">
      <w:r>
        <w:lastRenderedPageBreak/>
        <w:t>You can notice I now have three packages available</w:t>
      </w:r>
      <w:r w:rsidR="00CB70AF">
        <w:t>, express, log and body-parser. We are adding complexity to our service right now.</w:t>
      </w:r>
    </w:p>
    <w:p w14:paraId="4EB6267C" w14:textId="77777777" w:rsidR="00CB70AF" w:rsidRDefault="00CB70AF" w:rsidP="009F7083">
      <w:r>
        <w:t xml:space="preserve">Here is the code for the application </w:t>
      </w:r>
      <w:r w:rsidR="003D67CB">
        <w:t>instead, create a new file.</w:t>
      </w:r>
    </w:p>
    <w:p w14:paraId="3CEF4A26" w14:textId="77777777" w:rsid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CB70AF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express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= </w:t>
      </w:r>
      <w:r w:rsidRPr="00CB70AF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require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CB70AF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"express"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14:paraId="42FC6B3F" w14:textId="77777777" w:rsidR="000F13A4" w:rsidRPr="00CB70AF" w:rsidRDefault="000F13A4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0F13A4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0F13A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proofErr w:type="spellStart"/>
      <w:r w:rsidRPr="000F13A4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bodyParser</w:t>
      </w:r>
      <w:proofErr w:type="spellEnd"/>
      <w:r w:rsidRPr="000F13A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=</w:t>
      </w:r>
      <w:r w:rsidRPr="000F13A4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require</w:t>
      </w:r>
      <w:r w:rsidRPr="000F13A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0F13A4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'body-parser'</w:t>
      </w:r>
      <w:r w:rsidRPr="000F13A4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14:paraId="68AB28C0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= </w:t>
      </w:r>
      <w:proofErr w:type="gramStart"/>
      <w:r w:rsidRPr="00CB70AF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express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);</w:t>
      </w:r>
    </w:p>
    <w:p w14:paraId="094737ED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14:paraId="0C394156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CB70AF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>// we set the port programmatically, in case we need to change it later</w:t>
      </w:r>
    </w:p>
    <w:p w14:paraId="0B8C499A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CB70AF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port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= </w:t>
      </w:r>
      <w:r w:rsidRPr="00CB70AF">
        <w:rPr>
          <w:rFonts w:ascii="Menlo" w:eastAsia="Times New Roman" w:hAnsi="Menlo" w:cs="Menlo"/>
          <w:color w:val="B5CEA8"/>
          <w:sz w:val="18"/>
          <w:szCs w:val="18"/>
          <w:lang w:val="en-AU" w:eastAsia="en-AU"/>
        </w:rPr>
        <w:t>3000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;</w:t>
      </w:r>
    </w:p>
    <w:p w14:paraId="1FF045C1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14:paraId="5FB0C86A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CB70AF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 xml:space="preserve">//this is where we are going to </w:t>
      </w:r>
      <w:proofErr w:type="spellStart"/>
      <w:r w:rsidRPr="00CB70AF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>getch</w:t>
      </w:r>
      <w:proofErr w:type="spellEnd"/>
      <w:r w:rsidRPr="00CB70AF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 xml:space="preserve"> our html from</w:t>
      </w:r>
    </w:p>
    <w:p w14:paraId="1C057967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CB70AF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root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= </w:t>
      </w:r>
      <w:r w:rsidRPr="00CB70AF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'/public'</w:t>
      </w:r>
    </w:p>
    <w:p w14:paraId="190F37AA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14:paraId="77D74707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CB70AF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>//tell express to use the static middleware,</w:t>
      </w:r>
    </w:p>
    <w:p w14:paraId="18CCC252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proofErr w:type="gramStart"/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CB70AF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use</w:t>
      </w:r>
      <w:proofErr w:type="spellEnd"/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proofErr w:type="gramEnd"/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express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CB70AF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static</w:t>
      </w:r>
      <w:proofErr w:type="spellEnd"/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__</w:t>
      </w:r>
      <w:proofErr w:type="spellStart"/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dirname</w:t>
      </w:r>
      <w:proofErr w:type="spellEnd"/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+ </w:t>
      </w:r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root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));</w:t>
      </w:r>
    </w:p>
    <w:p w14:paraId="02477120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14:paraId="09CB87FC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CB70AF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>//start the app and listen to the port</w:t>
      </w:r>
    </w:p>
    <w:p w14:paraId="602C7A3B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proofErr w:type="gramStart"/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CB70AF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listen</w:t>
      </w:r>
      <w:proofErr w:type="spellEnd"/>
      <w:proofErr w:type="gramEnd"/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port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);</w:t>
      </w:r>
    </w:p>
    <w:p w14:paraId="255A164C" w14:textId="77777777" w:rsidR="00CB70AF" w:rsidRPr="00CB70AF" w:rsidRDefault="00CB70AF" w:rsidP="00CB70AF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gramStart"/>
      <w:r w:rsidRPr="00CB70AF">
        <w:rPr>
          <w:rFonts w:ascii="Menlo" w:eastAsia="Times New Roman" w:hAnsi="Menlo" w:cs="Menlo"/>
          <w:color w:val="4EC9B0"/>
          <w:sz w:val="18"/>
          <w:szCs w:val="18"/>
          <w:lang w:val="en-AU" w:eastAsia="en-AU"/>
        </w:rPr>
        <w:t>console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CB70AF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CB70AF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"Listening on port "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, </w:t>
      </w:r>
      <w:r w:rsidRPr="00CB70AF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port</w:t>
      </w:r>
      <w:r w:rsidRPr="00CB70AF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);</w:t>
      </w:r>
    </w:p>
    <w:p w14:paraId="0C16293F" w14:textId="77777777" w:rsidR="00CB70AF" w:rsidRDefault="00CB70AF" w:rsidP="009F7083"/>
    <w:p w14:paraId="4938FBE0" w14:textId="77777777" w:rsidR="00CB70AF" w:rsidRDefault="00CB70AF" w:rsidP="009F7083">
      <w:r>
        <w:t xml:space="preserve">Try to understand the code, for example, google what </w:t>
      </w:r>
      <w:proofErr w:type="spellStart"/>
      <w:proofErr w:type="gramStart"/>
      <w:r>
        <w:t>express.static</w:t>
      </w:r>
      <w:proofErr w:type="spellEnd"/>
      <w:proofErr w:type="gramEnd"/>
      <w:r>
        <w:t xml:space="preserve"> is.</w:t>
      </w:r>
    </w:p>
    <w:p w14:paraId="2A239DBD" w14:textId="77777777" w:rsidR="00CB70AF" w:rsidRDefault="000D7322" w:rsidP="009F7083">
      <w:r>
        <w:t xml:space="preserve">You can see that we are looking for our static content inside the public folder, </w:t>
      </w:r>
      <w:proofErr w:type="gramStart"/>
      <w:r>
        <w:t>therefore ,</w:t>
      </w:r>
      <w:proofErr w:type="gramEnd"/>
      <w:r>
        <w:t xml:space="preserve"> create a folder called public, this is where we are going to be serving all of our content from.</w:t>
      </w:r>
    </w:p>
    <w:p w14:paraId="33671B93" w14:textId="77777777" w:rsidR="00CB70AF" w:rsidRDefault="00CB70AF" w:rsidP="009F7083"/>
    <w:p w14:paraId="1599ADEC" w14:textId="77777777" w:rsidR="003D67CB" w:rsidRDefault="003D67CB" w:rsidP="009F7083">
      <w:r>
        <w:t>Refer to week 1 if you are not sure about the steps so far.</w:t>
      </w:r>
    </w:p>
    <w:p w14:paraId="43B1F034" w14:textId="77777777" w:rsidR="003D67CB" w:rsidRDefault="003D67CB" w:rsidP="009F7083">
      <w:r>
        <w:t xml:space="preserve">Create a simple html file to serve and call it </w:t>
      </w:r>
      <w:proofErr w:type="gramStart"/>
      <w:r>
        <w:t>index.html ,</w:t>
      </w:r>
      <w:proofErr w:type="gramEnd"/>
      <w:r>
        <w:t xml:space="preserve"> as per default, this file is served if no specific file is requested.</w:t>
      </w:r>
    </w:p>
    <w:p w14:paraId="1C58E0F2" w14:textId="77777777" w:rsidR="003D67CB" w:rsidRDefault="003D67CB" w:rsidP="009F7083">
      <w:r>
        <w:t>Test your application.</w:t>
      </w:r>
    </w:p>
    <w:p w14:paraId="18BA6687" w14:textId="77777777" w:rsidR="003D67CB" w:rsidRDefault="003D67CB" w:rsidP="009F7083">
      <w:r>
        <w:t>We have now created some very basic server. We are now going to create a set of endpoints that we can use to test our advanced capabilities.</w:t>
      </w:r>
    </w:p>
    <w:p w14:paraId="41FC0EE0" w14:textId="77777777" w:rsidR="003D67CB" w:rsidRDefault="003D67CB" w:rsidP="009F7083"/>
    <w:p w14:paraId="7DD38C4D" w14:textId="77777777" w:rsidR="003D67CB" w:rsidRDefault="003D67CB" w:rsidP="009F7083"/>
    <w:p w14:paraId="37BA5983" w14:textId="77777777" w:rsidR="003D67CB" w:rsidRDefault="003D67CB" w:rsidP="009F7083"/>
    <w:p w14:paraId="0308D408" w14:textId="77777777" w:rsidR="003D67CB" w:rsidRDefault="003D67CB" w:rsidP="009F7083"/>
    <w:p w14:paraId="04BAD76E" w14:textId="77777777" w:rsidR="003D67CB" w:rsidRDefault="003D67CB" w:rsidP="009F7083"/>
    <w:p w14:paraId="0EE74400" w14:textId="77777777" w:rsidR="003D67CB" w:rsidRDefault="003D67CB" w:rsidP="009F7083"/>
    <w:p w14:paraId="59285E79" w14:textId="77777777" w:rsidR="003D67CB" w:rsidRDefault="003D67CB" w:rsidP="009F7083"/>
    <w:p w14:paraId="7CBD3889" w14:textId="77777777" w:rsidR="003D67CB" w:rsidRDefault="003D67CB" w:rsidP="009F7083"/>
    <w:p w14:paraId="022EC993" w14:textId="77777777" w:rsidR="003D67CB" w:rsidRDefault="003D67CB" w:rsidP="009F7083">
      <w:r>
        <w:lastRenderedPageBreak/>
        <w:t xml:space="preserve">Add the following code, we have now constructed to more endpoints, they are both sharing the same </w:t>
      </w:r>
      <w:proofErr w:type="spellStart"/>
      <w:r>
        <w:t>url</w:t>
      </w:r>
      <w:proofErr w:type="spellEnd"/>
      <w:r>
        <w:t xml:space="preserve">, but referencing different request </w:t>
      </w:r>
      <w:proofErr w:type="spellStart"/>
      <w:r>
        <w:t>mo</w:t>
      </w:r>
      <w:proofErr w:type="spellEnd"/>
    </w:p>
    <w:p w14:paraId="57F7ABCC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 xml:space="preserve">/** </w:t>
      </w:r>
      <w:proofErr w:type="spellStart"/>
      <w:r w:rsidRPr="003D67CB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>bodyParser.urlencoded</w:t>
      </w:r>
      <w:proofErr w:type="spellEnd"/>
      <w:r w:rsidRPr="003D67CB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>(options)</w:t>
      </w:r>
    </w:p>
    <w:p w14:paraId="53868F12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 xml:space="preserve"> * Parses the text as URL encoded data (which is how browsers tend to send form data from regular forms set to POST)</w:t>
      </w:r>
    </w:p>
    <w:p w14:paraId="6C2B8DD6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 xml:space="preserve"> * and exposes the resulting object (containing the keys and values) on </w:t>
      </w:r>
      <w:proofErr w:type="spellStart"/>
      <w:proofErr w:type="gramStart"/>
      <w:r w:rsidRPr="003D67CB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>req.body</w:t>
      </w:r>
      <w:proofErr w:type="spellEnd"/>
      <w:proofErr w:type="gramEnd"/>
    </w:p>
    <w:p w14:paraId="5DED44F3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608B4E"/>
          <w:sz w:val="18"/>
          <w:szCs w:val="18"/>
          <w:lang w:val="en-AU" w:eastAsia="en-AU"/>
        </w:rPr>
        <w:t xml:space="preserve"> */</w:t>
      </w:r>
    </w:p>
    <w:p w14:paraId="727B0201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proofErr w:type="gram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use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proofErr w:type="gramEnd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bodyParser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urlencoded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({</w:t>
      </w:r>
    </w:p>
    <w:p w14:paraId="7408D77F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extended: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3D67CB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true</w:t>
      </w:r>
    </w:p>
    <w:p w14:paraId="12401C26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}));</w:t>
      </w:r>
    </w:p>
    <w:p w14:paraId="40849EC5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proofErr w:type="gram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use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proofErr w:type="gramEnd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bodyParser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json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());</w:t>
      </w:r>
    </w:p>
    <w:p w14:paraId="3ACBB18D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14:paraId="33673ABA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proofErr w:type="gram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use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proofErr w:type="gramEnd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express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static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__</w:t>
      </w:r>
      <w:proofErr w:type="spell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dirname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+ </w:t>
      </w:r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'/public'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));</w:t>
      </w:r>
    </w:p>
    <w:p w14:paraId="1A44B682" w14:textId="77777777" w:rsidR="003D67CB" w:rsidRPr="003D67CB" w:rsidRDefault="003D67CB" w:rsidP="003D67CB">
      <w:pPr>
        <w:shd w:val="clear" w:color="auto" w:fill="1E1E1E"/>
        <w:spacing w:before="0"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14:paraId="591A50E6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get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"/</w:t>
      </w:r>
      <w:proofErr w:type="spellStart"/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test</w:t>
      </w:r>
      <w:proofErr w:type="gramStart"/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r w:rsidRPr="003D67CB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function</w:t>
      </w:r>
      <w:proofErr w:type="spellEnd"/>
      <w:proofErr w:type="gram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request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response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){</w:t>
      </w:r>
    </w:p>
    <w:p w14:paraId="619E5FD2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proofErr w:type="spellStart"/>
      <w:r w:rsidRPr="003D67CB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proofErr w:type="spell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param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=</w:t>
      </w:r>
      <w:proofErr w:type="spellStart"/>
      <w:proofErr w:type="gram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request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query</w:t>
      </w:r>
      <w:proofErr w:type="gram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username</w:t>
      </w:r>
      <w:proofErr w:type="spellEnd"/>
    </w:p>
    <w:p w14:paraId="13CED415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proofErr w:type="gramStart"/>
      <w:r w:rsidRPr="003D67CB">
        <w:rPr>
          <w:rFonts w:ascii="Menlo" w:eastAsia="Times New Roman" w:hAnsi="Menlo" w:cs="Menlo"/>
          <w:color w:val="4EC9B0"/>
          <w:sz w:val="18"/>
          <w:szCs w:val="18"/>
          <w:lang w:val="en-AU" w:eastAsia="en-AU"/>
        </w:rPr>
        <w:t>console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'Get requested by '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+</w:t>
      </w:r>
      <w:proofErr w:type="spell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param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14:paraId="00AAE67A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proofErr w:type="spellStart"/>
      <w:proofErr w:type="gram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response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send</w:t>
      </w:r>
      <w:proofErr w:type="spellEnd"/>
      <w:proofErr w:type="gram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'Thank you for requesting our Get Service'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14:paraId="37587651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})</w:t>
      </w:r>
    </w:p>
    <w:p w14:paraId="57BFCA68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</w:p>
    <w:p w14:paraId="73C4D9EF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proofErr w:type="spell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app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post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'/</w:t>
      </w:r>
      <w:proofErr w:type="spellStart"/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test</w:t>
      </w:r>
      <w:proofErr w:type="gramStart"/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r w:rsidRPr="003D67CB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function</w:t>
      </w:r>
      <w:proofErr w:type="spellEnd"/>
      <w:proofErr w:type="gram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request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response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){</w:t>
      </w:r>
    </w:p>
    <w:p w14:paraId="61E9A414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r w:rsidRPr="003D67CB">
        <w:rPr>
          <w:rFonts w:ascii="Menlo" w:eastAsia="Times New Roman" w:hAnsi="Menlo" w:cs="Menlo"/>
          <w:color w:val="4EC9B0"/>
          <w:sz w:val="18"/>
          <w:szCs w:val="18"/>
          <w:lang w:val="en-AU" w:eastAsia="en-AU"/>
        </w:rPr>
        <w:t>console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spellStart"/>
      <w:proofErr w:type="gram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request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body</w:t>
      </w:r>
      <w:proofErr w:type="spellEnd"/>
      <w:proofErr w:type="gram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14:paraId="5B486FA7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proofErr w:type="spellStart"/>
      <w:r w:rsidRPr="003D67CB">
        <w:rPr>
          <w:rFonts w:ascii="Menlo" w:eastAsia="Times New Roman" w:hAnsi="Menlo" w:cs="Menlo"/>
          <w:color w:val="569CD6"/>
          <w:sz w:val="18"/>
          <w:szCs w:val="18"/>
          <w:lang w:val="en-AU" w:eastAsia="en-AU"/>
        </w:rPr>
        <w:t>var</w:t>
      </w:r>
      <w:proofErr w:type="spell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</w:t>
      </w:r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data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=</w:t>
      </w:r>
      <w:proofErr w:type="spellStart"/>
      <w:proofErr w:type="gram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request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body</w:t>
      </w:r>
      <w:proofErr w:type="spellEnd"/>
      <w:proofErr w:type="gram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;</w:t>
      </w:r>
    </w:p>
    <w:p w14:paraId="04F03216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proofErr w:type="gramStart"/>
      <w:r w:rsidRPr="003D67CB">
        <w:rPr>
          <w:rFonts w:ascii="Menlo" w:eastAsia="Times New Roman" w:hAnsi="Menlo" w:cs="Menlo"/>
          <w:color w:val="4EC9B0"/>
          <w:sz w:val="18"/>
          <w:szCs w:val="18"/>
          <w:lang w:val="en-AU" w:eastAsia="en-AU"/>
        </w:rPr>
        <w:t>console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log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proofErr w:type="gramEnd"/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'Post requested, here is the data :'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+</w:t>
      </w:r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data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14:paraId="0DBE365C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    </w:t>
      </w:r>
      <w:proofErr w:type="spellStart"/>
      <w:proofErr w:type="gramStart"/>
      <w:r w:rsidRPr="003D67CB">
        <w:rPr>
          <w:rFonts w:ascii="Menlo" w:eastAsia="Times New Roman" w:hAnsi="Menlo" w:cs="Menlo"/>
          <w:color w:val="9CDCFE"/>
          <w:sz w:val="18"/>
          <w:szCs w:val="18"/>
          <w:lang w:val="en-AU" w:eastAsia="en-AU"/>
        </w:rPr>
        <w:t>response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.</w:t>
      </w:r>
      <w:r w:rsidRPr="003D67CB">
        <w:rPr>
          <w:rFonts w:ascii="Menlo" w:eastAsia="Times New Roman" w:hAnsi="Menlo" w:cs="Menlo"/>
          <w:color w:val="DCDCAA"/>
          <w:sz w:val="18"/>
          <w:szCs w:val="18"/>
          <w:lang w:val="en-AU" w:eastAsia="en-AU"/>
        </w:rPr>
        <w:t>send</w:t>
      </w:r>
      <w:proofErr w:type="spellEnd"/>
      <w:proofErr w:type="gramEnd"/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(</w:t>
      </w:r>
      <w:r w:rsidRPr="003D67CB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'Thank you for requesting our Post Service'</w:t>
      </w: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)</w:t>
      </w:r>
    </w:p>
    <w:p w14:paraId="55381C05" w14:textId="77777777" w:rsidR="003D67CB" w:rsidRPr="003D67CB" w:rsidRDefault="003D67CB" w:rsidP="003D67CB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3D67CB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})</w:t>
      </w:r>
    </w:p>
    <w:p w14:paraId="6497D949" w14:textId="77777777" w:rsidR="003D67CB" w:rsidRDefault="003D67CB" w:rsidP="009F7083"/>
    <w:p w14:paraId="3077ADD2" w14:textId="77777777" w:rsidR="00524388" w:rsidRDefault="00535BAA" w:rsidP="00535BAA">
      <w:r>
        <w:t xml:space="preserve">As we mentioned in week 1, the browser normally operates on a get when making a </w:t>
      </w:r>
      <w:proofErr w:type="spellStart"/>
      <w:r>
        <w:t>url</w:t>
      </w:r>
      <w:proofErr w:type="spellEnd"/>
      <w:r>
        <w:t xml:space="preserve"> request, therefore we will not be able to test the post. </w:t>
      </w:r>
      <w:r w:rsidR="000F13A4" w:rsidRPr="000F13A4">
        <w:rPr>
          <w:b/>
        </w:rPr>
        <w:t xml:space="preserve"> Make sure </w:t>
      </w:r>
      <w:proofErr w:type="spellStart"/>
      <w:proofErr w:type="gramStart"/>
      <w:r w:rsidR="000F13A4" w:rsidRPr="000F13A4">
        <w:rPr>
          <w:b/>
        </w:rPr>
        <w:t>app.listen</w:t>
      </w:r>
      <w:proofErr w:type="spellEnd"/>
      <w:proofErr w:type="gramEnd"/>
      <w:r w:rsidR="000F13A4" w:rsidRPr="000F13A4">
        <w:rPr>
          <w:b/>
        </w:rPr>
        <w:t xml:space="preserve"> is at the bottom!</w:t>
      </w:r>
    </w:p>
    <w:p w14:paraId="7A542521" w14:textId="77777777" w:rsidR="00535BAA" w:rsidRDefault="00535BAA" w:rsidP="00535BAA">
      <w:r>
        <w:t>It is time to move forward and learn another vastly used industry tool, Postman. Google it and it should come up straight away.</w:t>
      </w:r>
      <w:r w:rsidR="000F13A4">
        <w:t xml:space="preserve"> </w:t>
      </w:r>
    </w:p>
    <w:p w14:paraId="09216D03" w14:textId="77777777" w:rsidR="00CB70AF" w:rsidRDefault="00CB70AF" w:rsidP="00535BAA"/>
    <w:p w14:paraId="625FAFAE" w14:textId="77777777" w:rsidR="00CB70AF" w:rsidRDefault="00535BAA" w:rsidP="00535BAA">
      <w:r w:rsidRPr="00535BAA">
        <w:drawing>
          <wp:inline distT="0" distB="0" distL="0" distR="0" wp14:anchorId="58F20D26" wp14:editId="58EF4072">
            <wp:extent cx="5221154" cy="203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520" cy="20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8AC5" w14:textId="77777777" w:rsidR="00CB70AF" w:rsidRDefault="00535BAA" w:rsidP="00535BAA">
      <w:r>
        <w:lastRenderedPageBreak/>
        <w:t>In the box next to get, you can insert your URL, in our case, localhost:</w:t>
      </w:r>
      <w:proofErr w:type="gramStart"/>
      <w:r>
        <w:t>3000 ,</w:t>
      </w:r>
      <w:proofErr w:type="gramEnd"/>
      <w:r>
        <w:t xml:space="preserve"> and you can also choose the action type (GET or POST). If you press send you can now see the results in the bottom section.</w:t>
      </w:r>
    </w:p>
    <w:p w14:paraId="334F51E7" w14:textId="77777777" w:rsidR="00535BAA" w:rsidRPr="00B664FC" w:rsidRDefault="00B664FC" w:rsidP="00535BAA">
      <w:pPr>
        <w:rPr>
          <w:b/>
          <w:sz w:val="32"/>
        </w:rPr>
      </w:pPr>
      <w:r w:rsidRPr="00B664FC">
        <w:rPr>
          <w:b/>
          <w:sz w:val="32"/>
        </w:rPr>
        <w:t>GET</w:t>
      </w:r>
    </w:p>
    <w:p w14:paraId="0505D673" w14:textId="77777777" w:rsidR="00B664FC" w:rsidRDefault="00535BAA" w:rsidP="00535BAA">
      <w:r>
        <w:t>Postman is made so that we can more easily test our web services, so test our new endpoints, /</w:t>
      </w:r>
      <w:proofErr w:type="gramStart"/>
      <w:r>
        <w:t>test  .</w:t>
      </w:r>
      <w:proofErr w:type="gramEnd"/>
      <w:r>
        <w:t xml:space="preserve"> This endpoint, if you read the code, requires a </w:t>
      </w:r>
      <w:r w:rsidRPr="00535BAA">
        <w:rPr>
          <w:b/>
        </w:rPr>
        <w:t>parameter</w:t>
      </w:r>
      <w:r>
        <w:t xml:space="preserve">. GET parameters are passed together with the request, in Postman, you can add the parameters by clicking on </w:t>
      </w:r>
      <w:proofErr w:type="spellStart"/>
      <w:r>
        <w:t>Params</w:t>
      </w:r>
      <w:proofErr w:type="spellEnd"/>
      <w:r>
        <w:t xml:space="preserve">. </w:t>
      </w:r>
      <w:r w:rsidRPr="00535BAA">
        <w:rPr>
          <w:b/>
        </w:rPr>
        <w:t>Parameters</w:t>
      </w:r>
      <w:r>
        <w:t xml:space="preserve"> in GET requests are passed as data in the </w:t>
      </w:r>
      <w:proofErr w:type="spellStart"/>
      <w:r>
        <w:t>url</w:t>
      </w:r>
      <w:proofErr w:type="spellEnd"/>
      <w:r>
        <w:t xml:space="preserve">, in a key value structure, add one called </w:t>
      </w:r>
      <w:r w:rsidRPr="00535BAA">
        <w:rPr>
          <w:b/>
        </w:rPr>
        <w:t>username</w:t>
      </w:r>
      <w:r>
        <w:t xml:space="preserve">, and see how the </w:t>
      </w:r>
      <w:proofErr w:type="spellStart"/>
      <w:r>
        <w:t>url</w:t>
      </w:r>
      <w:proofErr w:type="spellEnd"/>
      <w:r>
        <w:t xml:space="preserve"> changes.</w:t>
      </w:r>
    </w:p>
    <w:p w14:paraId="4C00B0D9" w14:textId="77777777" w:rsidR="00B664FC" w:rsidRDefault="00B664FC" w:rsidP="00535BAA">
      <w:r>
        <w:t>Because of this, it is generally not a good way to send important parameters through GET, or also from a manageability point of view, they are harder to trace, it is generally indicated for something small such as passing a parameter for database query.</w:t>
      </w:r>
    </w:p>
    <w:p w14:paraId="518D6214" w14:textId="77777777" w:rsidR="00B664FC" w:rsidRPr="00B664FC" w:rsidRDefault="00B664FC" w:rsidP="00535BAA">
      <w:pPr>
        <w:rPr>
          <w:b/>
          <w:sz w:val="32"/>
        </w:rPr>
      </w:pPr>
      <w:r w:rsidRPr="00B664FC">
        <w:rPr>
          <w:b/>
          <w:sz w:val="32"/>
        </w:rPr>
        <w:t>POST</w:t>
      </w:r>
    </w:p>
    <w:p w14:paraId="37F86CA9" w14:textId="77777777" w:rsidR="00535BAA" w:rsidRDefault="00B664FC" w:rsidP="00535BAA">
      <w:r>
        <w:t xml:space="preserve">Post is generally the preferred choice to send big </w:t>
      </w:r>
      <w:proofErr w:type="spellStart"/>
      <w:r>
        <w:t>chuncks</w:t>
      </w:r>
      <w:proofErr w:type="spellEnd"/>
      <w:r>
        <w:t xml:space="preserve"> of data, such as complex objects, or heavy objects such as pictures, or complete files.</w:t>
      </w:r>
    </w:p>
    <w:p w14:paraId="506D6F9A" w14:textId="77777777" w:rsidR="00B664FC" w:rsidRDefault="00B664FC" w:rsidP="00535BAA">
      <w:r>
        <w:t>The data is o</w:t>
      </w:r>
      <w:r w:rsidR="000F13A4">
        <w:t>btained through parsing the body part of the request, and because it is encoded, we need to parse it, we do so using a body-parser package (reason why we included this).</w:t>
      </w:r>
    </w:p>
    <w:p w14:paraId="115F497B" w14:textId="77777777" w:rsidR="000F13A4" w:rsidRDefault="000F13A4" w:rsidP="00535BAA">
      <w:r>
        <w:t xml:space="preserve">We have set the web-server to automatically do this, therefore it can decode both </w:t>
      </w:r>
      <w:proofErr w:type="spellStart"/>
      <w:r>
        <w:t>urlencoded</w:t>
      </w:r>
      <w:proofErr w:type="spellEnd"/>
      <w:r>
        <w:t xml:space="preserve"> or </w:t>
      </w:r>
      <w:proofErr w:type="spellStart"/>
      <w:r>
        <w:t>json</w:t>
      </w:r>
      <w:proofErr w:type="spellEnd"/>
      <w:r>
        <w:t xml:space="preserve">. </w:t>
      </w:r>
    </w:p>
    <w:p w14:paraId="0F92A1B1" w14:textId="77777777" w:rsidR="000F13A4" w:rsidRDefault="000F13A4" w:rsidP="00535BAA"/>
    <w:p w14:paraId="0751CB03" w14:textId="77777777" w:rsidR="003D4CD8" w:rsidRDefault="003D4CD8" w:rsidP="00535BAA">
      <w:r>
        <w:t xml:space="preserve">Create a new Tab in Postman, and this time change the Action to POST. To add some data, we need to add a body to it, therefore click on </w:t>
      </w:r>
      <w:r w:rsidRPr="003D4CD8">
        <w:rPr>
          <w:b/>
        </w:rPr>
        <w:t>Body</w:t>
      </w:r>
      <w:r>
        <w:t xml:space="preserve"> choose </w:t>
      </w:r>
      <w:r w:rsidRPr="003D4CD8">
        <w:rPr>
          <w:b/>
        </w:rPr>
        <w:t>raw</w:t>
      </w:r>
      <w:r>
        <w:t xml:space="preserve"> and then type </w:t>
      </w:r>
      <w:r w:rsidRPr="003D4CD8">
        <w:rPr>
          <w:b/>
        </w:rPr>
        <w:t>JSON (Application/</w:t>
      </w:r>
      <w:proofErr w:type="spellStart"/>
      <w:r w:rsidRPr="003D4CD8">
        <w:rPr>
          <w:b/>
        </w:rPr>
        <w:t>json</w:t>
      </w:r>
      <w:proofErr w:type="spellEnd"/>
      <w:r w:rsidRPr="003D4CD8">
        <w:rPr>
          <w:b/>
        </w:rPr>
        <w:t>)</w:t>
      </w:r>
      <w:r>
        <w:t xml:space="preserve"> from where it initially says text, this is the type. Try to add some well formatted </w:t>
      </w:r>
      <w:proofErr w:type="spellStart"/>
      <w:r>
        <w:t>json</w:t>
      </w:r>
      <w:proofErr w:type="spellEnd"/>
      <w:r>
        <w:t xml:space="preserve"> object in the area below.</w:t>
      </w:r>
    </w:p>
    <w:p w14:paraId="67E5DF0B" w14:textId="77777777" w:rsidR="003D4CD8" w:rsidRDefault="003D4CD8" w:rsidP="00535BAA">
      <w:r>
        <w:t xml:space="preserve"> Such as this </w:t>
      </w:r>
    </w:p>
    <w:p w14:paraId="78AAA899" w14:textId="77777777" w:rsidR="00021775" w:rsidRPr="00021775" w:rsidRDefault="00021775" w:rsidP="00021775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0217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{</w:t>
      </w:r>
    </w:p>
    <w:p w14:paraId="4612DC3C" w14:textId="77777777" w:rsidR="00021775" w:rsidRPr="00021775" w:rsidRDefault="00021775" w:rsidP="00021775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0217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    </w:t>
      </w:r>
      <w:r w:rsidRPr="000217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"name"</w:t>
      </w:r>
      <w:r w:rsidRPr="000217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:</w:t>
      </w:r>
      <w:r w:rsidRPr="000217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  <w:proofErr w:type="spellStart"/>
      <w:r w:rsidRPr="000217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alessio</w:t>
      </w:r>
      <w:proofErr w:type="spellEnd"/>
      <w:r w:rsidRPr="000217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  <w:r w:rsidRPr="000217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,</w:t>
      </w:r>
    </w:p>
    <w:p w14:paraId="5C97BDF1" w14:textId="77777777" w:rsidR="00021775" w:rsidRPr="00021775" w:rsidRDefault="00021775" w:rsidP="00021775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0217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    </w:t>
      </w:r>
      <w:r w:rsidRPr="000217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  <w:proofErr w:type="spellStart"/>
      <w:r w:rsidRPr="000217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lastname</w:t>
      </w:r>
      <w:proofErr w:type="spellEnd"/>
      <w:r w:rsidRPr="000217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  <w:r w:rsidRPr="000217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>:</w:t>
      </w:r>
      <w:r w:rsidRPr="000217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  <w:proofErr w:type="spellStart"/>
      <w:r w:rsidRPr="000217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bonti</w:t>
      </w:r>
      <w:proofErr w:type="spellEnd"/>
      <w:r w:rsidRPr="00021775">
        <w:rPr>
          <w:rFonts w:ascii="Menlo" w:eastAsia="Times New Roman" w:hAnsi="Menlo" w:cs="Menlo"/>
          <w:color w:val="CE9178"/>
          <w:sz w:val="18"/>
          <w:szCs w:val="18"/>
          <w:lang w:val="en-AU" w:eastAsia="en-AU"/>
        </w:rPr>
        <w:t>"</w:t>
      </w:r>
    </w:p>
    <w:p w14:paraId="445E9FB7" w14:textId="77777777" w:rsidR="00021775" w:rsidRPr="00021775" w:rsidRDefault="00021775" w:rsidP="00021775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</w:pPr>
      <w:r w:rsidRPr="00021775">
        <w:rPr>
          <w:rFonts w:ascii="Menlo" w:eastAsia="Times New Roman" w:hAnsi="Menlo" w:cs="Menlo"/>
          <w:color w:val="D4D4D4"/>
          <w:sz w:val="18"/>
          <w:szCs w:val="18"/>
          <w:lang w:val="en-AU" w:eastAsia="en-AU"/>
        </w:rPr>
        <w:t xml:space="preserve">} </w:t>
      </w:r>
    </w:p>
    <w:p w14:paraId="7D220F29" w14:textId="77777777" w:rsidR="000F13A4" w:rsidRDefault="000F13A4" w:rsidP="00535BAA"/>
    <w:p w14:paraId="1EAC9660" w14:textId="77777777" w:rsidR="00535BAA" w:rsidRDefault="00021775" w:rsidP="00535BAA">
      <w:r>
        <w:t>Send it and have a look at the console of the server.</w:t>
      </w:r>
    </w:p>
    <w:p w14:paraId="5E11ABBA" w14:textId="77777777" w:rsidR="002C0FFA" w:rsidRDefault="00021775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You should see the content of your function.</w:t>
      </w:r>
    </w:p>
    <w:p w14:paraId="66F5EA04" w14:textId="77777777" w:rsidR="00021775" w:rsidRDefault="00021775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14:paraId="031F876E" w14:textId="77777777" w:rsidR="00021775" w:rsidRDefault="00021775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You now know the basic for constructing a </w:t>
      </w:r>
      <w:proofErr w:type="gram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well formed</w:t>
      </w:r>
      <w:proofErr w:type="gram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web service, complete the next two exercises, working together with the person next to you.</w:t>
      </w:r>
    </w:p>
    <w:p w14:paraId="6B9B309E" w14:textId="77777777" w:rsidR="00021775" w:rsidRDefault="00021775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14:paraId="3BA51D4E" w14:textId="77777777" w:rsidR="00021775" w:rsidRPr="00021775" w:rsidRDefault="00021775" w:rsidP="00AC68F8">
      <w:pPr>
        <w:tabs>
          <w:tab w:val="left" w:pos="682"/>
        </w:tabs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</w:pPr>
      <w:r w:rsidRPr="00021775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lastRenderedPageBreak/>
        <w:t>Logging into a file</w:t>
      </w:r>
    </w:p>
    <w:p w14:paraId="48620623" w14:textId="77777777" w:rsidR="00021775" w:rsidRDefault="00021775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Use the log functionality, this is not the console.log, this is a proper package we have downloaded. This is a much higher level of logging, which is more similar to what is used in the industry. </w:t>
      </w:r>
    </w:p>
    <w:p w14:paraId="73924D85" w14:textId="77777777" w:rsidR="00021775" w:rsidRDefault="00021775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This time, you will need to explore how the package works by reading its </w:t>
      </w:r>
      <w:proofErr w:type="spellStart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npm</w:t>
      </w:r>
      <w:proofErr w:type="spellEnd"/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documentation. You will be logging the server startup and the calls made to it into a file, which you will then show your tutor.</w:t>
      </w:r>
    </w:p>
    <w:p w14:paraId="4EB4DB3B" w14:textId="77777777" w:rsidR="00021775" w:rsidRDefault="00021775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14:paraId="0B4B4047" w14:textId="77777777" w:rsidR="00021775" w:rsidRPr="00021775" w:rsidRDefault="00021775" w:rsidP="00AC68F8">
      <w:pPr>
        <w:tabs>
          <w:tab w:val="left" w:pos="682"/>
        </w:tabs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</w:pPr>
      <w:r w:rsidRPr="00021775">
        <w:rPr>
          <w:rStyle w:val="Code"/>
          <w:rFonts w:asciiTheme="minorHAnsi" w:hAnsiTheme="minorHAnsi"/>
          <w:b/>
          <w:color w:val="666660" w:themeColor="text2" w:themeTint="BF"/>
          <w:sz w:val="24"/>
          <w:bdr w:val="none" w:sz="0" w:space="0" w:color="auto"/>
          <w:shd w:val="clear" w:color="auto" w:fill="auto"/>
        </w:rPr>
        <w:t>Create A simple calculator</w:t>
      </w:r>
    </w:p>
    <w:p w14:paraId="60ED8F1A" w14:textId="77777777" w:rsidR="00021775" w:rsidRDefault="00021775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Create an endpoint with a new name, using a GET action, to pass three parameters, </w:t>
      </w:r>
      <w:r w:rsidR="00192707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two numbers and an operator. Internally, you can use a switch to understand logically the operation being </w:t>
      </w:r>
      <w:proofErr w:type="gramStart"/>
      <w:r w:rsidR="00192707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called, and</w:t>
      </w:r>
      <w:proofErr w:type="gramEnd"/>
      <w:r w:rsidR="00192707"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 xml:space="preserve"> execute that operation. </w:t>
      </w:r>
    </w:p>
    <w:p w14:paraId="1497B1D6" w14:textId="77777777" w:rsidR="00192707" w:rsidRDefault="00192707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Return the result to the user.</w:t>
      </w:r>
    </w:p>
    <w:p w14:paraId="1A8E2CF8" w14:textId="77777777" w:rsidR="00192707" w:rsidRDefault="00192707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14:paraId="5B5FF1D8" w14:textId="77777777" w:rsidR="00192707" w:rsidRDefault="00192707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  <w:r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  <w:t>Once again, work together!</w:t>
      </w:r>
      <w:bookmarkStart w:id="0" w:name="_GoBack"/>
      <w:bookmarkEnd w:id="0"/>
    </w:p>
    <w:p w14:paraId="0ACDDDD0" w14:textId="77777777" w:rsidR="00021775" w:rsidRDefault="00021775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p w14:paraId="16C32F16" w14:textId="77777777" w:rsidR="00021775" w:rsidRPr="00FD4327" w:rsidRDefault="00021775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sectPr w:rsidR="00021775" w:rsidRPr="00FD4327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3638C" w14:textId="77777777" w:rsidR="00874506" w:rsidRDefault="00874506">
      <w:pPr>
        <w:spacing w:after="0" w:line="240" w:lineRule="auto"/>
      </w:pPr>
      <w:r>
        <w:separator/>
      </w:r>
    </w:p>
  </w:endnote>
  <w:endnote w:type="continuationSeparator" w:id="0">
    <w:p w14:paraId="13DDAC8F" w14:textId="77777777" w:rsidR="00874506" w:rsidRDefault="0087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85ABF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047F9" w14:textId="77777777" w:rsidR="00874506" w:rsidRDefault="00874506">
      <w:pPr>
        <w:spacing w:after="0" w:line="240" w:lineRule="auto"/>
      </w:pPr>
      <w:r>
        <w:separator/>
      </w:r>
    </w:p>
  </w:footnote>
  <w:footnote w:type="continuationSeparator" w:id="0">
    <w:p w14:paraId="20E6ACA5" w14:textId="77777777" w:rsidR="00874506" w:rsidRDefault="00874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42A6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0E3E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4E1E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C6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26A4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2C6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4CD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82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F08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D509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97608"/>
    <w:multiLevelType w:val="hybridMultilevel"/>
    <w:tmpl w:val="CB1A1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1661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4A"/>
    <w:rsid w:val="00021775"/>
    <w:rsid w:val="000A66FD"/>
    <w:rsid w:val="000D7322"/>
    <w:rsid w:val="000F13A4"/>
    <w:rsid w:val="000F5FFD"/>
    <w:rsid w:val="00192707"/>
    <w:rsid w:val="00282197"/>
    <w:rsid w:val="002C0FFA"/>
    <w:rsid w:val="003A6183"/>
    <w:rsid w:val="003D4CD8"/>
    <w:rsid w:val="003D67CB"/>
    <w:rsid w:val="003F31CF"/>
    <w:rsid w:val="00422F4A"/>
    <w:rsid w:val="00524388"/>
    <w:rsid w:val="00530E50"/>
    <w:rsid w:val="00535BAA"/>
    <w:rsid w:val="00545EE1"/>
    <w:rsid w:val="005E2638"/>
    <w:rsid w:val="00617F39"/>
    <w:rsid w:val="007030E5"/>
    <w:rsid w:val="00735332"/>
    <w:rsid w:val="0075496A"/>
    <w:rsid w:val="00842526"/>
    <w:rsid w:val="00874506"/>
    <w:rsid w:val="00887B06"/>
    <w:rsid w:val="00900EC4"/>
    <w:rsid w:val="00934545"/>
    <w:rsid w:val="009E3C6A"/>
    <w:rsid w:val="009E7F23"/>
    <w:rsid w:val="009F7083"/>
    <w:rsid w:val="00AB4C06"/>
    <w:rsid w:val="00AC68F8"/>
    <w:rsid w:val="00B664FC"/>
    <w:rsid w:val="00BB58E9"/>
    <w:rsid w:val="00C0224F"/>
    <w:rsid w:val="00C40057"/>
    <w:rsid w:val="00CB70AF"/>
    <w:rsid w:val="00D14075"/>
    <w:rsid w:val="00E73AC0"/>
    <w:rsid w:val="00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A1937E"/>
  <w15:chartTrackingRefBased/>
  <w15:docId w15:val="{56A6643A-CDAA-3647-B079-BE3AB477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8F8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422F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AB4C06"/>
    <w:rPr>
      <w:color w:val="808080"/>
      <w:shd w:val="clear" w:color="auto" w:fill="E6E6E6"/>
    </w:rPr>
  </w:style>
  <w:style w:type="table" w:customStyle="1" w:styleId="Coding">
    <w:name w:val="Coding"/>
    <w:basedOn w:val="TableGrid"/>
    <w:uiPriority w:val="99"/>
    <w:rsid w:val="007030E5"/>
    <w:rPr>
      <w:rFonts w:cs="Times New Roman (Body CS)"/>
      <w:color w:val="FFFFFF" w:themeColor="background1"/>
    </w:rPr>
    <w:tblPr/>
  </w:style>
  <w:style w:type="character" w:customStyle="1" w:styleId="Code">
    <w:name w:val="Code"/>
    <w:basedOn w:val="Hashtag"/>
    <w:uiPriority w:val="1"/>
    <w:rsid w:val="00C40057"/>
    <w:rPr>
      <w:rFonts w:ascii="Calibri" w:hAnsi="Calibri"/>
      <w:color w:val="FFFFFF" w:themeColor="background1"/>
      <w:sz w:val="28"/>
      <w:bdr w:val="single" w:sz="2" w:space="0" w:color="auto"/>
      <w:shd w:val="clear" w:color="auto" w:fill="E6E6E6"/>
    </w:rPr>
  </w:style>
  <w:style w:type="table" w:styleId="TableGrid">
    <w:name w:val="Table Grid"/>
    <w:basedOn w:val="TableNormal"/>
    <w:uiPriority w:val="39"/>
    <w:rsid w:val="00703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282197"/>
    <w:pPr>
      <w:ind w:left="720"/>
      <w:contextualSpacing/>
    </w:pPr>
  </w:style>
  <w:style w:type="character" w:styleId="Hashtag">
    <w:name w:val="Hashtag"/>
    <w:basedOn w:val="DefaultParagraphFont"/>
    <w:uiPriority w:val="99"/>
    <w:semiHidden/>
    <w:unhideWhenUsed/>
    <w:rsid w:val="00C40057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18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onti/Library/Containers/com.microsoft.Word/Data/Library/Application%20Support/Microsoft/Office/16.0/DTS/en-US%7b55A981E4-B491-5C4B-871D-FB25DA68A22A%7d/%7bDA5452A4-41FC-9D4E-B432-FAA87F340ADE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</TotalTime>
  <Pages>5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Alessio Bonti</cp:lastModifiedBy>
  <cp:revision>2</cp:revision>
  <cp:lastPrinted>2018-03-08T11:26:00Z</cp:lastPrinted>
  <dcterms:created xsi:type="dcterms:W3CDTF">2018-03-12T10:41:00Z</dcterms:created>
  <dcterms:modified xsi:type="dcterms:W3CDTF">2018-03-12T10:41:00Z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